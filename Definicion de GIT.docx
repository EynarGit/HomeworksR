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rsidRPr="00784BD0" w14:paraId="7BA1DA81" w14:textId="77777777" w:rsidTr="00216DB3">
        <w:trPr>
          <w:trHeight w:val="1605"/>
        </w:trPr>
        <w:tc>
          <w:tcPr>
            <w:tcW w:w="10790" w:type="dxa"/>
            <w:gridSpan w:val="2"/>
            <w:vAlign w:val="center"/>
          </w:tcPr>
          <w:p w14:paraId="5AB8B919" w14:textId="19FE8AA4" w:rsidR="001D78B9" w:rsidRPr="00784BD0" w:rsidRDefault="003250F3" w:rsidP="00216DB3">
            <w:pPr>
              <w:pStyle w:val="Ttulo1"/>
              <w:rPr>
                <w:noProof/>
              </w:rPr>
            </w:pPr>
            <w:r>
              <w:rPr>
                <w:noProof/>
              </w:rPr>
              <w:t>Definicion de GIT</w:t>
            </w:r>
          </w:p>
        </w:tc>
      </w:tr>
      <w:tr w:rsidR="00637B83" w:rsidRPr="00784BD0" w14:paraId="7A2FF4F3" w14:textId="77777777" w:rsidTr="00486A8E">
        <w:trPr>
          <w:trHeight w:val="12258"/>
        </w:trPr>
        <w:tc>
          <w:tcPr>
            <w:tcW w:w="10790" w:type="dxa"/>
            <w:gridSpan w:val="2"/>
            <w:vAlign w:val="center"/>
          </w:tcPr>
          <w:p w14:paraId="0B4892AF" w14:textId="77777777" w:rsidR="00637B83" w:rsidRPr="00784BD0" w:rsidRDefault="00637B83" w:rsidP="00216DB3">
            <w:pPr>
              <w:jc w:val="center"/>
              <w:rPr>
                <w:noProof/>
              </w:rPr>
            </w:pPr>
            <w:r w:rsidRPr="00784BD0">
              <w:rPr>
                <w:noProof/>
                <w:lang w:bidi="es-ES"/>
              </w:rPr>
              <mc:AlternateContent>
                <mc:Choice Requires="wps">
                  <w:drawing>
                    <wp:inline distT="0" distB="0" distL="0" distR="0" wp14:anchorId="46A00EA0" wp14:editId="055DF847">
                      <wp:extent cx="6091200" cy="6094800"/>
                      <wp:effectExtent l="0" t="0" r="5080" b="1270"/>
                      <wp:docPr id="21"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293F7310" id="Forma"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rsidRPr="00784BD0" w14:paraId="08708712" w14:textId="77777777" w:rsidTr="00216DB3">
        <w:trPr>
          <w:trHeight w:val="1004"/>
        </w:trPr>
        <w:tc>
          <w:tcPr>
            <w:tcW w:w="5395" w:type="dxa"/>
            <w:vAlign w:val="center"/>
          </w:tcPr>
          <w:p w14:paraId="1CD50305" w14:textId="51B870AB" w:rsidR="00637B83" w:rsidRPr="00784BD0" w:rsidRDefault="003250F3" w:rsidP="00216DB3">
            <w:pPr>
              <w:pStyle w:val="Ttulo2"/>
              <w:rPr>
                <w:noProof/>
              </w:rPr>
            </w:pPr>
            <w:r>
              <w:rPr>
                <w:noProof/>
              </w:rPr>
              <w:t>21-02-2023</w:t>
            </w:r>
          </w:p>
          <w:p w14:paraId="3317808D" w14:textId="77777777" w:rsidR="00A81248" w:rsidRPr="003250F3" w:rsidRDefault="003250F3" w:rsidP="00216DB3">
            <w:pPr>
              <w:pStyle w:val="Ttulo2"/>
              <w:rPr>
                <w:noProof/>
                <w:sz w:val="24"/>
                <w:szCs w:val="24"/>
              </w:rPr>
            </w:pPr>
            <w:r w:rsidRPr="003250F3">
              <w:rPr>
                <w:noProof/>
                <w:sz w:val="24"/>
                <w:szCs w:val="24"/>
              </w:rPr>
              <w:t>Fundamentos de programacion y</w:t>
            </w:r>
          </w:p>
          <w:p w14:paraId="32E18A4B" w14:textId="52904699" w:rsidR="003250F3" w:rsidRPr="003250F3" w:rsidRDefault="003250F3" w:rsidP="003250F3">
            <w:r w:rsidRPr="003250F3">
              <w:t>Scripting</w:t>
            </w:r>
          </w:p>
        </w:tc>
        <w:tc>
          <w:tcPr>
            <w:tcW w:w="5395" w:type="dxa"/>
            <w:vAlign w:val="center"/>
          </w:tcPr>
          <w:p w14:paraId="78A1F5F7" w14:textId="52AC2F09" w:rsidR="003250F3" w:rsidRDefault="003250F3" w:rsidP="003250F3">
            <w:pPr>
              <w:pStyle w:val="Ttulo2"/>
              <w:rPr>
                <w:noProof/>
              </w:rPr>
            </w:pPr>
            <w:r>
              <w:rPr>
                <w:noProof/>
              </w:rPr>
              <w:t>Eynar Rodriguez</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224"/>
            </w:tblGrid>
            <w:tr w:rsidR="003250F3" w14:paraId="7AEF6C8E" w14:textId="77777777">
              <w:trPr>
                <w:trHeight w:val="99"/>
              </w:trPr>
              <w:tc>
                <w:tcPr>
                  <w:tcW w:w="3224" w:type="dxa"/>
                  <w:tcBorders>
                    <w:top w:val="none" w:sz="6" w:space="0" w:color="auto"/>
                    <w:bottom w:val="none" w:sz="6" w:space="0" w:color="auto"/>
                  </w:tcBorders>
                </w:tcPr>
                <w:p w14:paraId="7865F831" w14:textId="77777777" w:rsidR="003250F3" w:rsidRDefault="003250F3" w:rsidP="003250F3">
                  <w:pPr>
                    <w:pStyle w:val="Default"/>
                    <w:rPr>
                      <w:sz w:val="20"/>
                      <w:szCs w:val="20"/>
                    </w:rPr>
                  </w:pPr>
                  <w:r>
                    <w:t xml:space="preserve"> </w:t>
                  </w:r>
                  <w:proofErr w:type="spellStart"/>
                  <w:r>
                    <w:rPr>
                      <w:sz w:val="20"/>
                      <w:szCs w:val="20"/>
                    </w:rPr>
                    <w:t>MsC</w:t>
                  </w:r>
                  <w:proofErr w:type="spellEnd"/>
                  <w:r>
                    <w:rPr>
                      <w:sz w:val="20"/>
                      <w:szCs w:val="20"/>
                    </w:rPr>
                    <w:t xml:space="preserve"> Ing. Edwin Estuardo Zapeta Gómez </w:t>
                  </w:r>
                </w:p>
              </w:tc>
            </w:tr>
          </w:tbl>
          <w:p w14:paraId="70F880C2" w14:textId="2D599259" w:rsidR="00A81248" w:rsidRPr="00784BD0" w:rsidRDefault="00A81248" w:rsidP="00216DB3">
            <w:pPr>
              <w:pStyle w:val="Ttulo2"/>
              <w:rPr>
                <w:noProof/>
              </w:rPr>
            </w:pPr>
          </w:p>
        </w:tc>
      </w:tr>
    </w:tbl>
    <w:p w14:paraId="5FFA62ED" w14:textId="77777777" w:rsidR="000C4ED1" w:rsidRPr="00784BD0" w:rsidRDefault="000C4ED1" w:rsidP="005A2DF7">
      <w:pPr>
        <w:rPr>
          <w:noProof/>
        </w:rPr>
      </w:pPr>
    </w:p>
    <w:tbl>
      <w:tblPr>
        <w:tblW w:w="10773" w:type="dxa"/>
        <w:tblLayout w:type="fixed"/>
        <w:tblLook w:val="04A0" w:firstRow="1" w:lastRow="0" w:firstColumn="1" w:lastColumn="0" w:noHBand="0" w:noVBand="1"/>
      </w:tblPr>
      <w:tblGrid>
        <w:gridCol w:w="426"/>
        <w:gridCol w:w="4961"/>
        <w:gridCol w:w="4961"/>
        <w:gridCol w:w="425"/>
      </w:tblGrid>
      <w:tr w:rsidR="001205A1" w:rsidRPr="00784BD0" w14:paraId="4CD46EC3" w14:textId="77777777" w:rsidTr="00036DC3">
        <w:trPr>
          <w:trHeight w:val="396"/>
        </w:trPr>
        <w:tc>
          <w:tcPr>
            <w:tcW w:w="426" w:type="dxa"/>
          </w:tcPr>
          <w:p w14:paraId="23B21071" w14:textId="77777777" w:rsidR="00A81248" w:rsidRPr="00784BD0" w:rsidRDefault="00A81248" w:rsidP="00216DB3">
            <w:pPr>
              <w:pStyle w:val="Texto"/>
              <w:rPr>
                <w:noProof/>
              </w:rPr>
            </w:pPr>
          </w:p>
        </w:tc>
        <w:tc>
          <w:tcPr>
            <w:tcW w:w="4961" w:type="dxa"/>
          </w:tcPr>
          <w:p w14:paraId="012D7993" w14:textId="77777777" w:rsidR="00A81248" w:rsidRPr="00784BD0" w:rsidRDefault="00A81248" w:rsidP="00216DB3">
            <w:pPr>
              <w:pStyle w:val="Texto"/>
              <w:rPr>
                <w:noProof/>
              </w:rPr>
            </w:pPr>
          </w:p>
        </w:tc>
        <w:tc>
          <w:tcPr>
            <w:tcW w:w="4961" w:type="dxa"/>
          </w:tcPr>
          <w:p w14:paraId="489DAA8F" w14:textId="77777777" w:rsidR="00A81248" w:rsidRPr="00784BD0" w:rsidRDefault="00A81248" w:rsidP="00216DB3">
            <w:pPr>
              <w:pStyle w:val="Texto"/>
              <w:rPr>
                <w:noProof/>
              </w:rPr>
            </w:pPr>
          </w:p>
        </w:tc>
        <w:tc>
          <w:tcPr>
            <w:tcW w:w="425" w:type="dxa"/>
          </w:tcPr>
          <w:p w14:paraId="63A50597" w14:textId="77777777" w:rsidR="00A81248" w:rsidRPr="00784BD0" w:rsidRDefault="00A81248" w:rsidP="00216DB3">
            <w:pPr>
              <w:pStyle w:val="Texto"/>
              <w:rPr>
                <w:noProof/>
              </w:rPr>
            </w:pPr>
          </w:p>
        </w:tc>
      </w:tr>
      <w:tr w:rsidR="001205A1" w:rsidRPr="00784BD0" w14:paraId="4B6EF8F5" w14:textId="77777777" w:rsidTr="00216DB3">
        <w:trPr>
          <w:trHeight w:val="5274"/>
        </w:trPr>
        <w:tc>
          <w:tcPr>
            <w:tcW w:w="426" w:type="dxa"/>
          </w:tcPr>
          <w:p w14:paraId="0CAA00D1" w14:textId="77777777" w:rsidR="001205A1" w:rsidRPr="00784BD0" w:rsidRDefault="001205A1" w:rsidP="005A2DF7">
            <w:pPr>
              <w:rPr>
                <w:noProof/>
              </w:rPr>
            </w:pPr>
          </w:p>
        </w:tc>
        <w:tc>
          <w:tcPr>
            <w:tcW w:w="9922" w:type="dxa"/>
            <w:gridSpan w:val="2"/>
            <w:tcBorders>
              <w:bottom w:val="single" w:sz="18" w:space="0" w:color="26414C" w:themeColor="accent5" w:themeShade="40"/>
            </w:tcBorders>
            <w:shd w:val="clear" w:color="auto" w:fill="FFFFFF" w:themeFill="background1"/>
          </w:tcPr>
          <w:p w14:paraId="70EDFA76" w14:textId="148ACBD0" w:rsidR="001205A1" w:rsidRPr="00784BD0" w:rsidRDefault="003250F3" w:rsidP="005A2DF7">
            <w:pPr>
              <w:pStyle w:val="Ttulo3"/>
              <w:rPr>
                <w:noProof/>
              </w:rPr>
            </w:pPr>
            <w:r>
              <w:rPr>
                <w:noProof/>
              </w:rPr>
              <w:t>Que es un GIT</w:t>
            </w:r>
          </w:p>
          <w:p w14:paraId="74AE64F8" w14:textId="77777777" w:rsidR="001205A1" w:rsidRPr="00784BD0" w:rsidRDefault="001205A1" w:rsidP="005F4A20">
            <w:pPr>
              <w:rPr>
                <w:noProof/>
              </w:rPr>
            </w:pPr>
          </w:p>
          <w:p w14:paraId="36E9AA30" w14:textId="284C99C7" w:rsidR="001205A1" w:rsidRPr="000722E2" w:rsidRDefault="003250F3" w:rsidP="003250F3">
            <w:pPr>
              <w:pStyle w:val="Ttulo4"/>
              <w:rPr>
                <w:rFonts w:eastAsiaTheme="minorHAnsi" w:cstheme="minorBidi"/>
                <w:iCs w:val="0"/>
                <w:noProof/>
                <w:sz w:val="25"/>
              </w:rPr>
            </w:pPr>
            <w:r w:rsidRPr="000722E2">
              <w:rPr>
                <w:rFonts w:eastAsiaTheme="minorHAnsi" w:cstheme="minorBidi"/>
                <w:iCs w:val="0"/>
                <w:noProof/>
                <w:sz w:val="25"/>
              </w:rPr>
              <w:t>Es un software que permite llevar una bitacora de las versiones de un sofware especifico, permite y facilita el mantenimiento ordenado y es sumamente importante cuando existe una gran variedad de codigos archivos que se combinan para formar un sistema.  Tambien se puede definir como una herramienta que perminte crear versiones locales de un desarrollador antes de transformar o actualizar una version centralizada en un servidor.</w:t>
            </w:r>
            <w:r w:rsidR="00C5361B">
              <w:rPr>
                <w:rFonts w:eastAsiaTheme="minorHAnsi" w:cstheme="minorBidi"/>
                <w:iCs w:val="0"/>
                <w:noProof/>
                <w:sz w:val="25"/>
              </w:rPr>
              <w:t xml:space="preserve">  Tambien es util cuando se necesita coordinar el trabajo colaborativo de varias personas</w:t>
            </w:r>
          </w:p>
          <w:p w14:paraId="6936801D" w14:textId="6ADDD6F0" w:rsidR="003F00E6" w:rsidRDefault="003F00E6" w:rsidP="003F00E6"/>
          <w:p w14:paraId="1670550C" w14:textId="625A1C92" w:rsidR="003F00E6" w:rsidRDefault="003F00E6" w:rsidP="003F00E6">
            <w:pPr>
              <w:pStyle w:val="Texto"/>
              <w:rPr>
                <w:noProof/>
              </w:rPr>
            </w:pPr>
            <w:r>
              <w:rPr>
                <w:noProof/>
              </w:rPr>
              <w:t>Por ejemplo si se esta haciendo un diseño tipo CAD, este archivo contendra un diseño de un proyecto habitacional, puede ser un edificio o una casa.  El dueño de la casa querra contratar a un arquitecto para realizar este proyecto, a medida que avanzan las propuestas el arquitecto le presentara versiones al dueño, cada una de estas versiones sera discutida y se acordaran cambios, el arquitecto conservara las versiones presentadas hasta llegar a la version final. El arquitecto necesitara una herramienta que le permita almacenar las diferentes versiones de su trabajo y que esta herramienta le sea funcional para crear una version final con las disposiciones acordadas entre el y su cliente.</w:t>
            </w:r>
          </w:p>
          <w:p w14:paraId="3606EE4C" w14:textId="42F0AA9B" w:rsidR="003F00E6" w:rsidRDefault="003F00E6" w:rsidP="003F00E6">
            <w:pPr>
              <w:pStyle w:val="Texto"/>
              <w:rPr>
                <w:noProof/>
              </w:rPr>
            </w:pPr>
          </w:p>
          <w:p w14:paraId="25CDE3B6" w14:textId="446FEBA7" w:rsidR="003F00E6" w:rsidRDefault="003F00E6" w:rsidP="003F00E6">
            <w:pPr>
              <w:pStyle w:val="Texto"/>
              <w:rPr>
                <w:noProof/>
              </w:rPr>
            </w:pPr>
            <w:r>
              <w:rPr>
                <w:noProof/>
              </w:rPr>
              <w:t xml:space="preserve">De la misma manera funciona un GIT, permite crear versiones de un </w:t>
            </w:r>
            <w:r w:rsidR="004622F8">
              <w:rPr>
                <w:noProof/>
              </w:rPr>
              <w:t>archivo antes de llegar a la version final.</w:t>
            </w:r>
          </w:p>
          <w:p w14:paraId="14B047E7" w14:textId="49C3216A" w:rsidR="004622F8" w:rsidRDefault="004622F8" w:rsidP="003F00E6">
            <w:pPr>
              <w:pStyle w:val="Texto"/>
              <w:rPr>
                <w:noProof/>
              </w:rPr>
            </w:pPr>
          </w:p>
          <w:p w14:paraId="5DE5B7B2" w14:textId="50C51FD9" w:rsidR="004622F8" w:rsidRDefault="004622F8" w:rsidP="003F00E6">
            <w:pPr>
              <w:pStyle w:val="Texto"/>
              <w:rPr>
                <w:noProof/>
              </w:rPr>
            </w:pPr>
          </w:p>
          <w:p w14:paraId="3563AF29" w14:textId="4C437DE1" w:rsidR="004622F8" w:rsidRDefault="004622F8" w:rsidP="003F00E6">
            <w:pPr>
              <w:pStyle w:val="Texto"/>
              <w:rPr>
                <w:noProof/>
              </w:rPr>
            </w:pPr>
          </w:p>
          <w:p w14:paraId="5440ED3D" w14:textId="59DA2875" w:rsidR="004622F8" w:rsidRDefault="004622F8" w:rsidP="003F00E6">
            <w:pPr>
              <w:pStyle w:val="Texto"/>
              <w:rPr>
                <w:noProof/>
              </w:rPr>
            </w:pPr>
          </w:p>
          <w:p w14:paraId="214EEE8B" w14:textId="6C21FC65" w:rsidR="004622F8" w:rsidRDefault="004622F8" w:rsidP="003F00E6">
            <w:pPr>
              <w:pStyle w:val="Texto"/>
              <w:rPr>
                <w:noProof/>
              </w:rPr>
            </w:pPr>
          </w:p>
          <w:p w14:paraId="6EDCADD8" w14:textId="23061AC0" w:rsidR="004622F8" w:rsidRDefault="004622F8" w:rsidP="003F00E6">
            <w:pPr>
              <w:pStyle w:val="Texto"/>
              <w:rPr>
                <w:noProof/>
              </w:rPr>
            </w:pPr>
          </w:p>
          <w:p w14:paraId="3C3D0527" w14:textId="0BFB7500" w:rsidR="004622F8" w:rsidRDefault="004622F8" w:rsidP="003F00E6">
            <w:pPr>
              <w:pStyle w:val="Texto"/>
              <w:rPr>
                <w:noProof/>
              </w:rPr>
            </w:pPr>
          </w:p>
          <w:p w14:paraId="48C42D95" w14:textId="291589E4" w:rsidR="004622F8" w:rsidRDefault="004622F8" w:rsidP="003F00E6">
            <w:pPr>
              <w:pStyle w:val="Texto"/>
              <w:rPr>
                <w:noProof/>
              </w:rPr>
            </w:pPr>
          </w:p>
          <w:p w14:paraId="3A57C4B9" w14:textId="5422BF54" w:rsidR="004622F8" w:rsidRDefault="004622F8" w:rsidP="003F00E6">
            <w:pPr>
              <w:pStyle w:val="Texto"/>
              <w:rPr>
                <w:noProof/>
              </w:rPr>
            </w:pPr>
          </w:p>
          <w:p w14:paraId="5412D65A" w14:textId="71B6168E" w:rsidR="004622F8" w:rsidRDefault="004622F8" w:rsidP="003F00E6">
            <w:pPr>
              <w:pStyle w:val="Texto"/>
              <w:rPr>
                <w:noProof/>
              </w:rPr>
            </w:pPr>
          </w:p>
          <w:p w14:paraId="718C39F2" w14:textId="2B97FC91" w:rsidR="004622F8" w:rsidRDefault="004622F8" w:rsidP="003F00E6">
            <w:pPr>
              <w:pStyle w:val="Texto"/>
              <w:rPr>
                <w:noProof/>
              </w:rPr>
            </w:pPr>
          </w:p>
          <w:p w14:paraId="00C0FFB3" w14:textId="071E3246" w:rsidR="004622F8" w:rsidRDefault="004622F8" w:rsidP="003F00E6">
            <w:pPr>
              <w:pStyle w:val="Texto"/>
              <w:rPr>
                <w:noProof/>
              </w:rPr>
            </w:pPr>
          </w:p>
          <w:p w14:paraId="2C7B5C68" w14:textId="1394D0DF" w:rsidR="004622F8" w:rsidRDefault="004622F8" w:rsidP="003F00E6">
            <w:pPr>
              <w:pStyle w:val="Texto"/>
              <w:rPr>
                <w:noProof/>
              </w:rPr>
            </w:pPr>
          </w:p>
          <w:p w14:paraId="4F1DB6FE" w14:textId="42020467" w:rsidR="004622F8" w:rsidRDefault="004622F8" w:rsidP="003F00E6">
            <w:pPr>
              <w:pStyle w:val="Texto"/>
              <w:rPr>
                <w:noProof/>
              </w:rPr>
            </w:pPr>
          </w:p>
          <w:p w14:paraId="626FC892" w14:textId="756E6B1E" w:rsidR="004622F8" w:rsidRDefault="004622F8" w:rsidP="003F00E6">
            <w:pPr>
              <w:pStyle w:val="Texto"/>
              <w:rPr>
                <w:noProof/>
              </w:rPr>
            </w:pPr>
          </w:p>
          <w:p w14:paraId="28105530" w14:textId="15A0CC83" w:rsidR="004622F8" w:rsidRDefault="004622F8" w:rsidP="003F00E6">
            <w:pPr>
              <w:pStyle w:val="Texto"/>
              <w:rPr>
                <w:noProof/>
              </w:rPr>
            </w:pPr>
          </w:p>
          <w:p w14:paraId="54D2684C" w14:textId="26F819FB" w:rsidR="004622F8" w:rsidRDefault="004622F8" w:rsidP="003F00E6">
            <w:pPr>
              <w:pStyle w:val="Texto"/>
              <w:rPr>
                <w:noProof/>
              </w:rPr>
            </w:pPr>
          </w:p>
          <w:p w14:paraId="17097B04" w14:textId="61C11135" w:rsidR="004622F8" w:rsidRDefault="004622F8" w:rsidP="003F00E6">
            <w:pPr>
              <w:pStyle w:val="Texto"/>
              <w:rPr>
                <w:noProof/>
              </w:rPr>
            </w:pPr>
          </w:p>
          <w:p w14:paraId="46BE0667" w14:textId="030889B2" w:rsidR="004622F8" w:rsidRDefault="004622F8" w:rsidP="003F00E6">
            <w:pPr>
              <w:pStyle w:val="Texto"/>
              <w:rPr>
                <w:noProof/>
              </w:rPr>
            </w:pPr>
          </w:p>
          <w:p w14:paraId="799710D5" w14:textId="336DAACD" w:rsidR="004622F8" w:rsidRDefault="004622F8" w:rsidP="003F00E6">
            <w:pPr>
              <w:pStyle w:val="Texto"/>
              <w:rPr>
                <w:noProof/>
              </w:rPr>
            </w:pPr>
          </w:p>
          <w:p w14:paraId="113E48C7" w14:textId="1D7AA6A7" w:rsidR="004622F8" w:rsidRDefault="004622F8" w:rsidP="003F00E6">
            <w:pPr>
              <w:pStyle w:val="Texto"/>
              <w:rPr>
                <w:noProof/>
              </w:rPr>
            </w:pPr>
          </w:p>
          <w:p w14:paraId="05581C87" w14:textId="204B21F0" w:rsidR="004622F8" w:rsidRDefault="004622F8" w:rsidP="003F00E6">
            <w:pPr>
              <w:pStyle w:val="Texto"/>
              <w:rPr>
                <w:noProof/>
              </w:rPr>
            </w:pPr>
          </w:p>
          <w:p w14:paraId="7D61C52E" w14:textId="2AD6837A" w:rsidR="004622F8" w:rsidRDefault="004622F8" w:rsidP="003F00E6">
            <w:pPr>
              <w:pStyle w:val="Texto"/>
              <w:rPr>
                <w:noProof/>
              </w:rPr>
            </w:pPr>
          </w:p>
          <w:p w14:paraId="027EAC47" w14:textId="50A3C1CF" w:rsidR="004622F8" w:rsidRDefault="004622F8" w:rsidP="003F00E6">
            <w:pPr>
              <w:pStyle w:val="Texto"/>
              <w:rPr>
                <w:noProof/>
              </w:rPr>
            </w:pPr>
          </w:p>
          <w:p w14:paraId="354F0DE0" w14:textId="34D41587" w:rsidR="004622F8" w:rsidRDefault="004622F8" w:rsidP="003F00E6">
            <w:pPr>
              <w:pStyle w:val="Texto"/>
              <w:rPr>
                <w:noProof/>
              </w:rPr>
            </w:pPr>
          </w:p>
          <w:p w14:paraId="474ABD00" w14:textId="77777777" w:rsidR="004622F8" w:rsidRDefault="004622F8" w:rsidP="003F00E6">
            <w:pPr>
              <w:pStyle w:val="Texto"/>
              <w:rPr>
                <w:noProof/>
              </w:rPr>
            </w:pPr>
          </w:p>
          <w:p w14:paraId="5EE34685" w14:textId="77777777" w:rsidR="002C1012" w:rsidRDefault="002C1012" w:rsidP="002C1012"/>
          <w:p w14:paraId="577B34C9" w14:textId="3D32BF57" w:rsidR="002C1012" w:rsidRPr="002C1012" w:rsidRDefault="002C1012" w:rsidP="002C1012"/>
        </w:tc>
        <w:tc>
          <w:tcPr>
            <w:tcW w:w="425" w:type="dxa"/>
          </w:tcPr>
          <w:p w14:paraId="2CA4DAE9" w14:textId="77777777" w:rsidR="001205A1" w:rsidRPr="00784BD0" w:rsidRDefault="001205A1" w:rsidP="005A2DF7">
            <w:pPr>
              <w:rPr>
                <w:noProof/>
              </w:rPr>
            </w:pPr>
          </w:p>
        </w:tc>
      </w:tr>
      <w:tr w:rsidR="00637B83" w:rsidRPr="00784BD0" w14:paraId="6358F0D9" w14:textId="77777777" w:rsidTr="00216DB3">
        <w:trPr>
          <w:trHeight w:val="383"/>
        </w:trPr>
        <w:tc>
          <w:tcPr>
            <w:tcW w:w="426" w:type="dxa"/>
          </w:tcPr>
          <w:p w14:paraId="7B51A073" w14:textId="77777777" w:rsidR="00637B83" w:rsidRPr="00784BD0" w:rsidRDefault="00637B83" w:rsidP="005A2DF7">
            <w:pPr>
              <w:rPr>
                <w:noProof/>
              </w:rPr>
            </w:pPr>
          </w:p>
        </w:tc>
        <w:tc>
          <w:tcPr>
            <w:tcW w:w="9922" w:type="dxa"/>
            <w:gridSpan w:val="2"/>
            <w:tcBorders>
              <w:top w:val="single" w:sz="18" w:space="0" w:color="26414C" w:themeColor="accent5" w:themeShade="40"/>
            </w:tcBorders>
            <w:shd w:val="clear" w:color="auto" w:fill="FFFFFF" w:themeFill="background1"/>
          </w:tcPr>
          <w:p w14:paraId="058546A1" w14:textId="4164714E" w:rsidR="00637B83" w:rsidRPr="00784BD0" w:rsidRDefault="00A75307" w:rsidP="000F0731">
            <w:pPr>
              <w:pStyle w:val="Ttulo5"/>
              <w:rPr>
                <w:noProof/>
              </w:rPr>
            </w:pPr>
            <w:r>
              <w:rPr>
                <w:noProof/>
              </w:rPr>
              <w:t>Control de versiones</w:t>
            </w:r>
          </w:p>
        </w:tc>
        <w:tc>
          <w:tcPr>
            <w:tcW w:w="425" w:type="dxa"/>
          </w:tcPr>
          <w:p w14:paraId="64F342DC" w14:textId="77777777" w:rsidR="00637B83" w:rsidRPr="00784BD0" w:rsidRDefault="00637B83" w:rsidP="005A2DF7">
            <w:pPr>
              <w:rPr>
                <w:noProof/>
              </w:rPr>
            </w:pPr>
          </w:p>
        </w:tc>
      </w:tr>
      <w:tr w:rsidR="001205A1" w:rsidRPr="00784BD0" w14:paraId="067D3D21" w14:textId="77777777" w:rsidTr="00486A8E">
        <w:trPr>
          <w:trHeight w:val="8433"/>
        </w:trPr>
        <w:tc>
          <w:tcPr>
            <w:tcW w:w="426" w:type="dxa"/>
          </w:tcPr>
          <w:p w14:paraId="661CA97E" w14:textId="77777777" w:rsidR="00A81248" w:rsidRPr="00784BD0" w:rsidRDefault="00A81248" w:rsidP="005A2DF7">
            <w:pPr>
              <w:rPr>
                <w:noProof/>
              </w:rPr>
            </w:pPr>
          </w:p>
        </w:tc>
        <w:tc>
          <w:tcPr>
            <w:tcW w:w="4961" w:type="dxa"/>
            <w:shd w:val="clear" w:color="auto" w:fill="FFFFFF" w:themeFill="background1"/>
          </w:tcPr>
          <w:p w14:paraId="198F079A" w14:textId="77777777" w:rsidR="001205A1" w:rsidRDefault="00A75307" w:rsidP="00A75307">
            <w:pPr>
              <w:pStyle w:val="Texto"/>
              <w:rPr>
                <w:noProof/>
              </w:rPr>
            </w:pPr>
            <w:r>
              <w:rPr>
                <w:noProof/>
              </w:rPr>
              <w:t>El control de versiones es un sistema que permite llevar una vitacora de los cambio que se han ralizado a un archivo en el tiempo.</w:t>
            </w:r>
          </w:p>
          <w:p w14:paraId="2BFDA9CD" w14:textId="77777777" w:rsidR="00A75307" w:rsidRDefault="00A75307" w:rsidP="00A75307">
            <w:pPr>
              <w:pStyle w:val="Texto"/>
              <w:rPr>
                <w:noProof/>
              </w:rPr>
            </w:pPr>
          </w:p>
          <w:p w14:paraId="7D6D069A" w14:textId="77777777" w:rsidR="003F00E6" w:rsidRDefault="003F00E6" w:rsidP="00A75307">
            <w:pPr>
              <w:pStyle w:val="Texto"/>
              <w:rPr>
                <w:noProof/>
              </w:rPr>
            </w:pPr>
          </w:p>
          <w:p w14:paraId="30542E6B" w14:textId="47C701A1" w:rsidR="004622F8" w:rsidRPr="004622F8" w:rsidRDefault="004622F8" w:rsidP="00A75307">
            <w:pPr>
              <w:pStyle w:val="Texto"/>
              <w:rPr>
                <w:b/>
                <w:bCs/>
                <w:noProof/>
              </w:rPr>
            </w:pPr>
            <w:r w:rsidRPr="004622F8">
              <w:rPr>
                <w:b/>
                <w:bCs/>
                <w:noProof/>
              </w:rPr>
              <w:t>Sistemas de control de versiones Locales</w:t>
            </w:r>
          </w:p>
          <w:p w14:paraId="38965FDF" w14:textId="675D0BA5" w:rsidR="004622F8" w:rsidRDefault="004622F8" w:rsidP="00A75307">
            <w:pPr>
              <w:pStyle w:val="Texto"/>
              <w:rPr>
                <w:noProof/>
              </w:rPr>
            </w:pPr>
            <w:r>
              <w:rPr>
                <w:noProof/>
              </w:rPr>
              <w:t xml:space="preserve">Este sistema permite que las diferentes versiones de un archivo se alojen localmente, es ampliamente usado en sistemas personales y proyectos pequeños. </w:t>
            </w:r>
          </w:p>
          <w:p w14:paraId="23D6A29E" w14:textId="77777777" w:rsidR="004622F8" w:rsidRDefault="004622F8" w:rsidP="00A75307">
            <w:pPr>
              <w:pStyle w:val="Texto"/>
              <w:rPr>
                <w:noProof/>
              </w:rPr>
            </w:pPr>
          </w:p>
          <w:p w14:paraId="0EF8A491" w14:textId="492BA73E" w:rsidR="004622F8" w:rsidRPr="004622F8" w:rsidRDefault="004622F8" w:rsidP="00A75307">
            <w:pPr>
              <w:pStyle w:val="Texto"/>
              <w:rPr>
                <w:b/>
                <w:bCs/>
                <w:noProof/>
              </w:rPr>
            </w:pPr>
            <w:r w:rsidRPr="004622F8">
              <w:rPr>
                <w:b/>
                <w:bCs/>
                <w:noProof/>
              </w:rPr>
              <w:t>Sistemas de control de versiones centralizado</w:t>
            </w:r>
          </w:p>
          <w:p w14:paraId="1A4E4EA4" w14:textId="32EB222E" w:rsidR="004622F8" w:rsidRDefault="004622F8" w:rsidP="00A75307">
            <w:pPr>
              <w:pStyle w:val="Texto"/>
              <w:rPr>
                <w:noProof/>
              </w:rPr>
            </w:pPr>
            <w:r>
              <w:rPr>
                <w:noProof/>
              </w:rPr>
              <w:t xml:space="preserve">Este sistema </w:t>
            </w:r>
            <w:r w:rsidR="00F84833">
              <w:rPr>
                <w:noProof/>
              </w:rPr>
              <w:t>aloja los archivos base en un servidor centralizado y e</w:t>
            </w:r>
            <w:r>
              <w:rPr>
                <w:noProof/>
              </w:rPr>
              <w:t>s utilizado cuando es necesaria la colaboracion de varios desarroladores en un proyecto especifico, el trabajar con versiones centralizadas facilita esta labor.  Un adminitrador tiene el control de que cambios se autorizan y cuales no</w:t>
            </w:r>
            <w:r w:rsidR="00F84833">
              <w:rPr>
                <w:noProof/>
              </w:rPr>
              <w:t>.  El problema radica en que si se pierde la conexcion al servidor centralizado se paralizara la labor de transferencia de informacion.</w:t>
            </w:r>
          </w:p>
          <w:p w14:paraId="436BAA5D" w14:textId="77777777" w:rsidR="003F00E6" w:rsidRDefault="003F00E6" w:rsidP="00A75307">
            <w:pPr>
              <w:pStyle w:val="Texto"/>
              <w:rPr>
                <w:noProof/>
              </w:rPr>
            </w:pPr>
            <w:r>
              <w:rPr>
                <w:noProof/>
              </w:rPr>
              <w:t xml:space="preserve"> </w:t>
            </w:r>
          </w:p>
          <w:p w14:paraId="27FD3F8B" w14:textId="77777777" w:rsidR="004622F8" w:rsidRPr="00F84833" w:rsidRDefault="004622F8" w:rsidP="00A75307">
            <w:pPr>
              <w:pStyle w:val="Texto"/>
              <w:rPr>
                <w:b/>
                <w:bCs/>
                <w:noProof/>
              </w:rPr>
            </w:pPr>
            <w:r w:rsidRPr="00F84833">
              <w:rPr>
                <w:b/>
                <w:bCs/>
                <w:noProof/>
              </w:rPr>
              <w:t>Sistemas de control de versiones distribuidos</w:t>
            </w:r>
          </w:p>
          <w:p w14:paraId="68AE8D9F" w14:textId="662103DE" w:rsidR="00F84833" w:rsidRPr="00784BD0" w:rsidRDefault="00F84833" w:rsidP="00A75307">
            <w:pPr>
              <w:pStyle w:val="Texto"/>
              <w:rPr>
                <w:noProof/>
              </w:rPr>
            </w:pPr>
            <w:r>
              <w:rPr>
                <w:noProof/>
              </w:rPr>
              <w:t>Este sistema se puede definir como un metodo que descarga clones de archivos en las computadoras locales de manera automatica, si por alguna razon se pierde la conexcion entra la computadora local y el servidor no hay ningun problema y el desarrolador continua trabajando sin que sea afectado</w:t>
            </w:r>
          </w:p>
        </w:tc>
        <w:tc>
          <w:tcPr>
            <w:tcW w:w="4961" w:type="dxa"/>
            <w:shd w:val="clear" w:color="auto" w:fill="FFFFFF" w:themeFill="background1"/>
          </w:tcPr>
          <w:p w14:paraId="196109F1" w14:textId="77777777" w:rsidR="00A81248" w:rsidRPr="00C60B73" w:rsidRDefault="00C60B73" w:rsidP="000F0731">
            <w:pPr>
              <w:pStyle w:val="Texto"/>
              <w:rPr>
                <w:b/>
                <w:bCs/>
                <w:noProof/>
              </w:rPr>
            </w:pPr>
            <w:r w:rsidRPr="00C60B73">
              <w:rPr>
                <w:b/>
                <w:bCs/>
                <w:noProof/>
              </w:rPr>
              <w:t>Preparado (Staged)</w:t>
            </w:r>
          </w:p>
          <w:p w14:paraId="2A35BE8B" w14:textId="5BFDADEE" w:rsidR="00C60B73" w:rsidRPr="00784BD0" w:rsidRDefault="00C60B73" w:rsidP="000F0731">
            <w:pPr>
              <w:pStyle w:val="Texto"/>
              <w:rPr>
                <w:noProof/>
              </w:rPr>
            </w:pPr>
            <w:r>
              <w:rPr>
                <w:noProof/>
              </w:rPr>
              <w:t>Que se ha marcado un archivo modificado en su version actual para que sea confirmado.</w:t>
            </w:r>
          </w:p>
        </w:tc>
        <w:tc>
          <w:tcPr>
            <w:tcW w:w="425" w:type="dxa"/>
          </w:tcPr>
          <w:p w14:paraId="6ADB9F5A" w14:textId="77777777" w:rsidR="00A81248" w:rsidRPr="00784BD0" w:rsidRDefault="00A81248" w:rsidP="005A2DF7">
            <w:pPr>
              <w:rPr>
                <w:noProof/>
              </w:rPr>
            </w:pPr>
          </w:p>
        </w:tc>
      </w:tr>
    </w:tbl>
    <w:p w14:paraId="0D9ED12A" w14:textId="77777777" w:rsidR="00E61F1F" w:rsidRPr="00784BD0" w:rsidRDefault="007F4EFB">
      <w:pPr>
        <w:rPr>
          <w:noProof/>
        </w:rPr>
      </w:pPr>
      <w:r w:rsidRPr="00784BD0">
        <w:rPr>
          <w:noProof/>
          <w:lang w:bidi="es-ES"/>
        </w:rPr>
        <mc:AlternateContent>
          <mc:Choice Requires="wpg">
            <w:drawing>
              <wp:anchor distT="0" distB="0" distL="114300" distR="114300" simplePos="0" relativeHeight="251669504" behindDoc="1" locked="0" layoutInCell="1" allowOverlap="1" wp14:anchorId="010A81B5" wp14:editId="0B1E9BED">
                <wp:simplePos x="0" y="0"/>
                <wp:positionH relativeFrom="column">
                  <wp:posOffset>82968</wp:posOffset>
                </wp:positionH>
                <wp:positionV relativeFrom="paragraph">
                  <wp:posOffset>-9427628</wp:posOffset>
                </wp:positionV>
                <wp:extent cx="6748040" cy="9359936"/>
                <wp:effectExtent l="0" t="0" r="0" b="0"/>
                <wp:wrapNone/>
                <wp:docPr id="6" name="Grup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8040" cy="9359936"/>
                          <a:chOff x="-23144" y="-182364"/>
                          <a:chExt cx="6748354" cy="8648136"/>
                        </a:xfrm>
                      </wpg:grpSpPr>
                      <wps:wsp>
                        <wps:cNvPr id="20" name="Forma"/>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Forma"/>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A22B71B" id="Grupo 6" o:spid="_x0000_s1026" alt="&quot;&quot;" style="position:absolute;margin-left:6.55pt;margin-top:-742.35pt;width:531.35pt;height:737pt;z-index:-251646976;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">
                <v:shape id="Forma"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Forma"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tbl>
      <w:tblPr>
        <w:tblW w:w="10773" w:type="dxa"/>
        <w:tblLayout w:type="fixed"/>
        <w:tblLook w:val="0600" w:firstRow="0" w:lastRow="0" w:firstColumn="0" w:lastColumn="0" w:noHBand="1" w:noVBand="1"/>
      </w:tblPr>
      <w:tblGrid>
        <w:gridCol w:w="426"/>
        <w:gridCol w:w="4961"/>
        <w:gridCol w:w="4961"/>
        <w:gridCol w:w="425"/>
      </w:tblGrid>
      <w:tr w:rsidR="0031055C" w:rsidRPr="00C60B73" w14:paraId="5343E5CE" w14:textId="77777777" w:rsidTr="00216DB3">
        <w:trPr>
          <w:trHeight w:val="410"/>
        </w:trPr>
        <w:tc>
          <w:tcPr>
            <w:tcW w:w="426" w:type="dxa"/>
            <w:shd w:val="clear" w:color="auto" w:fill="FFFFFF" w:themeFill="background1"/>
          </w:tcPr>
          <w:p w14:paraId="20CAF840" w14:textId="77777777" w:rsidR="0031055C" w:rsidRPr="00784BD0" w:rsidRDefault="0031055C" w:rsidP="005F4A20">
            <w:pPr>
              <w:rPr>
                <w:noProof/>
              </w:rPr>
            </w:pPr>
          </w:p>
        </w:tc>
        <w:tc>
          <w:tcPr>
            <w:tcW w:w="4961" w:type="dxa"/>
            <w:shd w:val="clear" w:color="auto" w:fill="FFFFFF" w:themeFill="background1"/>
          </w:tcPr>
          <w:p w14:paraId="63E0933C" w14:textId="77777777" w:rsidR="0031055C" w:rsidRDefault="00F84833" w:rsidP="00C60B73">
            <w:pPr>
              <w:pStyle w:val="Ttulo3"/>
              <w:rPr>
                <w:noProof/>
              </w:rPr>
            </w:pPr>
            <w:r>
              <w:rPr>
                <w:noProof/>
              </w:rPr>
              <w:t>Estados de un GIT</w:t>
            </w:r>
          </w:p>
          <w:p w14:paraId="162BF5A1" w14:textId="77777777" w:rsidR="00F84833" w:rsidRDefault="00F84833" w:rsidP="005F4A20">
            <w:pPr>
              <w:rPr>
                <w:noProof/>
              </w:rPr>
            </w:pPr>
          </w:p>
          <w:p w14:paraId="34199E1E" w14:textId="29CACBEE" w:rsidR="00F84833" w:rsidRPr="00C60B73" w:rsidRDefault="00C60B73" w:rsidP="005F4A20">
            <w:pPr>
              <w:rPr>
                <w:b/>
                <w:bCs/>
                <w:noProof/>
              </w:rPr>
            </w:pPr>
            <w:r w:rsidRPr="00C60B73">
              <w:rPr>
                <w:b/>
                <w:bCs/>
                <w:noProof/>
              </w:rPr>
              <w:t>Confirmado (Committed)</w:t>
            </w:r>
          </w:p>
          <w:p w14:paraId="28331375" w14:textId="7CF5785E" w:rsidR="00C60B73" w:rsidRDefault="00C60B73" w:rsidP="005F4A20">
            <w:pPr>
              <w:rPr>
                <w:noProof/>
              </w:rPr>
            </w:pPr>
          </w:p>
          <w:p w14:paraId="7017B4F1" w14:textId="73E4CFD2" w:rsidR="00C60B73" w:rsidRDefault="00C60B73" w:rsidP="005F4A20">
            <w:pPr>
              <w:rPr>
                <w:noProof/>
              </w:rPr>
            </w:pPr>
            <w:r>
              <w:rPr>
                <w:noProof/>
              </w:rPr>
              <w:t>Los datos estan almacenados de manera segura en base de datos local.</w:t>
            </w:r>
          </w:p>
          <w:p w14:paraId="2C059218" w14:textId="77777777" w:rsidR="00C60B73" w:rsidRPr="00C60B73" w:rsidRDefault="00C60B73" w:rsidP="005F4A20">
            <w:pPr>
              <w:rPr>
                <w:noProof/>
              </w:rPr>
            </w:pPr>
          </w:p>
          <w:p w14:paraId="152B01B3" w14:textId="77777777" w:rsidR="00C60B73" w:rsidRPr="00C60B73" w:rsidRDefault="00C60B73" w:rsidP="005F4A20">
            <w:pPr>
              <w:rPr>
                <w:b/>
                <w:bCs/>
                <w:noProof/>
              </w:rPr>
            </w:pPr>
            <w:r w:rsidRPr="00C60B73">
              <w:rPr>
                <w:b/>
                <w:bCs/>
                <w:noProof/>
              </w:rPr>
              <w:t>Modificado(Modified)</w:t>
            </w:r>
          </w:p>
          <w:p w14:paraId="73B57F79" w14:textId="6CC25E49" w:rsidR="00C60B73" w:rsidRDefault="00C60B73" w:rsidP="005F4A20">
            <w:pPr>
              <w:rPr>
                <w:noProof/>
              </w:rPr>
            </w:pPr>
          </w:p>
          <w:p w14:paraId="77A7FFDE" w14:textId="7068C491" w:rsidR="00C60B73" w:rsidRDefault="00C60B73" w:rsidP="005F4A20">
            <w:pPr>
              <w:rPr>
                <w:noProof/>
              </w:rPr>
            </w:pPr>
            <w:r>
              <w:rPr>
                <w:noProof/>
              </w:rPr>
              <w:t>Que se han modificado los datos pero todavia no se han confirmado a la base de datos.</w:t>
            </w:r>
          </w:p>
          <w:p w14:paraId="25A26760" w14:textId="4C7C09C5" w:rsidR="00C60B73" w:rsidRPr="00C60B73" w:rsidRDefault="00C60B73" w:rsidP="005F4A20">
            <w:pPr>
              <w:rPr>
                <w:noProof/>
              </w:rPr>
            </w:pPr>
          </w:p>
        </w:tc>
        <w:tc>
          <w:tcPr>
            <w:tcW w:w="4961" w:type="dxa"/>
            <w:shd w:val="clear" w:color="auto" w:fill="FFFFFF" w:themeFill="background1"/>
          </w:tcPr>
          <w:p w14:paraId="62648339" w14:textId="77777777" w:rsidR="0031055C" w:rsidRPr="00C60B73" w:rsidRDefault="0031055C" w:rsidP="005F4A20">
            <w:pPr>
              <w:rPr>
                <w:noProof/>
              </w:rPr>
            </w:pPr>
          </w:p>
        </w:tc>
        <w:tc>
          <w:tcPr>
            <w:tcW w:w="425" w:type="dxa"/>
            <w:shd w:val="clear" w:color="auto" w:fill="FFFFFF" w:themeFill="background1"/>
          </w:tcPr>
          <w:p w14:paraId="450B0822" w14:textId="77777777" w:rsidR="0031055C" w:rsidRPr="00C60B73" w:rsidRDefault="0031055C" w:rsidP="005F4A20">
            <w:pPr>
              <w:rPr>
                <w:noProof/>
              </w:rPr>
            </w:pPr>
          </w:p>
        </w:tc>
      </w:tr>
      <w:tr w:rsidR="0031055C" w:rsidRPr="00784BD0" w14:paraId="64E1FD9C" w14:textId="77777777" w:rsidTr="00216DB3">
        <w:trPr>
          <w:trHeight w:val="6634"/>
        </w:trPr>
        <w:tc>
          <w:tcPr>
            <w:tcW w:w="426" w:type="dxa"/>
            <w:shd w:val="clear" w:color="auto" w:fill="FFFFFF" w:themeFill="background1"/>
          </w:tcPr>
          <w:p w14:paraId="6ED3E76D" w14:textId="77777777" w:rsidR="0031055C" w:rsidRPr="00C60B73" w:rsidRDefault="0031055C" w:rsidP="005A2DF7">
            <w:pPr>
              <w:rPr>
                <w:noProof/>
              </w:rPr>
            </w:pPr>
          </w:p>
        </w:tc>
        <w:tc>
          <w:tcPr>
            <w:tcW w:w="4961" w:type="dxa"/>
            <w:tcBorders>
              <w:bottom w:val="single" w:sz="18" w:space="0" w:color="FF1571" w:themeColor="accent2"/>
            </w:tcBorders>
            <w:shd w:val="clear" w:color="auto" w:fill="FFFFFF" w:themeFill="background1"/>
          </w:tcPr>
          <w:p w14:paraId="52622766" w14:textId="2BEC0A16" w:rsidR="002B6593" w:rsidRDefault="002C1012" w:rsidP="005A2DF7">
            <w:pPr>
              <w:pStyle w:val="Ttulo3"/>
              <w:rPr>
                <w:noProof/>
              </w:rPr>
            </w:pPr>
            <w:r>
              <w:rPr>
                <w:noProof/>
              </w:rPr>
              <w:t>Comandos GIT</w:t>
            </w:r>
          </w:p>
          <w:p w14:paraId="194BA6B7" w14:textId="33166CAC" w:rsidR="002C1012" w:rsidRDefault="002C1012" w:rsidP="002C1012"/>
          <w:p w14:paraId="2C2B7D76" w14:textId="77777777" w:rsidR="001C2052" w:rsidRPr="001C2052" w:rsidRDefault="001C2052" w:rsidP="001C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8"/>
                <w:szCs w:val="28"/>
                <w:lang w:eastAsia="es-ES"/>
              </w:rPr>
            </w:pPr>
            <w:proofErr w:type="spellStart"/>
            <w:r w:rsidRPr="001C2052">
              <w:rPr>
                <w:rFonts w:ascii="Consolas" w:eastAsia="Times New Roman" w:hAnsi="Consolas" w:cs="Courier New"/>
                <w:sz w:val="22"/>
                <w:szCs w:val="22"/>
                <w:lang w:eastAsia="es-ES"/>
              </w:rPr>
              <w:t>git</w:t>
            </w:r>
            <w:proofErr w:type="spellEnd"/>
            <w:r w:rsidRPr="001C2052">
              <w:rPr>
                <w:rFonts w:ascii="Consolas" w:eastAsia="Times New Roman" w:hAnsi="Consolas" w:cs="Courier New"/>
                <w:sz w:val="22"/>
                <w:szCs w:val="22"/>
                <w:lang w:eastAsia="es-ES"/>
              </w:rPr>
              <w:t xml:space="preserve"> </w:t>
            </w:r>
            <w:proofErr w:type="spellStart"/>
            <w:r w:rsidRPr="001C2052">
              <w:rPr>
                <w:rFonts w:ascii="Consolas" w:eastAsia="Times New Roman" w:hAnsi="Consolas" w:cs="Courier New"/>
                <w:sz w:val="22"/>
                <w:szCs w:val="22"/>
                <w:lang w:eastAsia="es-ES"/>
              </w:rPr>
              <w:t>version</w:t>
            </w:r>
            <w:proofErr w:type="spellEnd"/>
          </w:p>
          <w:p w14:paraId="7E53DBDF" w14:textId="77777777" w:rsidR="00506BE1" w:rsidRDefault="00506BE1" w:rsidP="002C1012"/>
          <w:p w14:paraId="5CA5D77F" w14:textId="4F1C2D3D" w:rsidR="00576069" w:rsidRDefault="00506BE1" w:rsidP="002C1012">
            <w:pPr>
              <w:rPr>
                <w:lang w:val="en-US"/>
              </w:rPr>
            </w:pPr>
            <w:r w:rsidRPr="00506BE1">
              <w:rPr>
                <w:lang w:val="en-US"/>
              </w:rPr>
              <w:t xml:space="preserve">Version de </w:t>
            </w:r>
            <w:r>
              <w:rPr>
                <w:lang w:val="en-US"/>
              </w:rPr>
              <w:t>git</w:t>
            </w:r>
          </w:p>
          <w:p w14:paraId="07005701" w14:textId="2B0ECCBC" w:rsidR="00506BE1" w:rsidRDefault="00506BE1" w:rsidP="002C1012">
            <w:pPr>
              <w:rPr>
                <w:lang w:val="en-US"/>
              </w:rPr>
            </w:pPr>
          </w:p>
          <w:p w14:paraId="71D11F23" w14:textId="7EA46F8E" w:rsidR="00AF6ECB" w:rsidRDefault="00AF6ECB" w:rsidP="002C1012">
            <w:pPr>
              <w:rPr>
                <w:lang w:val="en-US"/>
              </w:rPr>
            </w:pPr>
          </w:p>
          <w:p w14:paraId="02959FBE" w14:textId="77777777" w:rsidR="00AF6ECB" w:rsidRPr="00AF6ECB" w:rsidRDefault="00AF6ECB" w:rsidP="00AF6ECB">
            <w:pPr>
              <w:pStyle w:val="HTMLconformatoprevio"/>
              <w:rPr>
                <w:rFonts w:ascii="Consolas" w:hAnsi="Consolas"/>
                <w:sz w:val="24"/>
                <w:szCs w:val="24"/>
              </w:rPr>
            </w:pPr>
            <w:proofErr w:type="spellStart"/>
            <w:r w:rsidRPr="00AF6ECB">
              <w:rPr>
                <w:rStyle w:val="CdigoHTML"/>
                <w:rFonts w:ascii="Consolas" w:eastAsiaTheme="majorEastAsia" w:hAnsi="Consolas"/>
              </w:rPr>
              <w:t>git</w:t>
            </w:r>
            <w:proofErr w:type="spellEnd"/>
            <w:r w:rsidRPr="00AF6ECB">
              <w:rPr>
                <w:rStyle w:val="CdigoHTML"/>
                <w:rFonts w:ascii="Consolas" w:eastAsiaTheme="majorEastAsia" w:hAnsi="Consolas"/>
              </w:rPr>
              <w:t xml:space="preserve"> </w:t>
            </w:r>
            <w:proofErr w:type="spellStart"/>
            <w:r w:rsidRPr="00AF6ECB">
              <w:rPr>
                <w:rStyle w:val="CdigoHTML"/>
                <w:rFonts w:ascii="Consolas" w:eastAsiaTheme="majorEastAsia" w:hAnsi="Consolas"/>
              </w:rPr>
              <w:t>config</w:t>
            </w:r>
            <w:proofErr w:type="spellEnd"/>
            <w:r w:rsidRPr="00AF6ECB">
              <w:rPr>
                <w:rStyle w:val="CdigoHTML"/>
                <w:rFonts w:ascii="Consolas" w:eastAsiaTheme="majorEastAsia" w:hAnsi="Consolas"/>
              </w:rPr>
              <w:t xml:space="preserve"> </w:t>
            </w:r>
            <w:r w:rsidRPr="00AF6ECB">
              <w:rPr>
                <w:rStyle w:val="token"/>
                <w:rFonts w:ascii="Consolas" w:eastAsiaTheme="majorEastAsia" w:hAnsi="Consolas"/>
              </w:rPr>
              <w:t>--</w:t>
            </w:r>
            <w:r w:rsidRPr="00AF6ECB">
              <w:rPr>
                <w:rStyle w:val="CdigoHTML"/>
                <w:rFonts w:ascii="Consolas" w:eastAsiaTheme="majorEastAsia" w:hAnsi="Consolas"/>
              </w:rPr>
              <w:t>global user</w:t>
            </w:r>
            <w:r w:rsidRPr="00AF6ECB">
              <w:rPr>
                <w:rStyle w:val="token"/>
                <w:rFonts w:ascii="Consolas" w:eastAsiaTheme="majorEastAsia" w:hAnsi="Consolas"/>
              </w:rPr>
              <w:t>.</w:t>
            </w:r>
            <w:r w:rsidRPr="00AF6ECB">
              <w:rPr>
                <w:rStyle w:val="CdigoHTML"/>
                <w:rFonts w:ascii="Consolas" w:eastAsiaTheme="majorEastAsia" w:hAnsi="Consolas"/>
              </w:rPr>
              <w:t xml:space="preserve">name </w:t>
            </w:r>
            <w:r w:rsidRPr="00AF6ECB">
              <w:rPr>
                <w:rStyle w:val="token"/>
                <w:rFonts w:ascii="Consolas" w:eastAsiaTheme="majorEastAsia" w:hAnsi="Consolas"/>
              </w:rPr>
              <w:t>"mi nombre"</w:t>
            </w:r>
          </w:p>
          <w:p w14:paraId="0558A5E2" w14:textId="77777777" w:rsidR="00AF6ECB" w:rsidRPr="00AF6ECB" w:rsidRDefault="00AF6ECB" w:rsidP="002C1012"/>
          <w:p w14:paraId="4B459027" w14:textId="25B54024" w:rsidR="00576069" w:rsidRPr="00AF6ECB" w:rsidRDefault="003A3362" w:rsidP="002C1012">
            <w:r>
              <w:t>Registrar nuevo usuario asociado a GIT</w:t>
            </w:r>
          </w:p>
          <w:p w14:paraId="1B0F8577" w14:textId="77777777" w:rsidR="00576069" w:rsidRPr="00AF6ECB" w:rsidRDefault="00576069" w:rsidP="002C1012"/>
          <w:p w14:paraId="0D0A4770" w14:textId="77777777" w:rsidR="00892DE0" w:rsidRPr="00892DE0" w:rsidRDefault="00892DE0" w:rsidP="00892DE0">
            <w:pPr>
              <w:pStyle w:val="HTMLconformatoprevio"/>
              <w:rPr>
                <w:rFonts w:ascii="Consolas" w:hAnsi="Consolas"/>
                <w:sz w:val="24"/>
                <w:szCs w:val="24"/>
              </w:rPr>
            </w:pPr>
            <w:proofErr w:type="spellStart"/>
            <w:r w:rsidRPr="00892DE0">
              <w:rPr>
                <w:rStyle w:val="CdigoHTML"/>
                <w:rFonts w:ascii="Consolas" w:eastAsiaTheme="majorEastAsia" w:hAnsi="Consolas"/>
              </w:rPr>
              <w:t>git</w:t>
            </w:r>
            <w:proofErr w:type="spellEnd"/>
            <w:r w:rsidRPr="00892DE0">
              <w:rPr>
                <w:rStyle w:val="CdigoHTML"/>
                <w:rFonts w:ascii="Consolas" w:eastAsiaTheme="majorEastAsia" w:hAnsi="Consolas"/>
              </w:rPr>
              <w:t xml:space="preserve"> </w:t>
            </w:r>
            <w:proofErr w:type="spellStart"/>
            <w:r w:rsidRPr="00892DE0">
              <w:rPr>
                <w:rStyle w:val="CdigoHTML"/>
                <w:rFonts w:ascii="Consolas" w:eastAsiaTheme="majorEastAsia" w:hAnsi="Consolas"/>
              </w:rPr>
              <w:t>init</w:t>
            </w:r>
            <w:proofErr w:type="spellEnd"/>
          </w:p>
          <w:p w14:paraId="6BE13128" w14:textId="77777777" w:rsidR="00576069" w:rsidRPr="00AF6ECB" w:rsidRDefault="00576069" w:rsidP="002C1012"/>
          <w:p w14:paraId="7BEE5C90" w14:textId="3C6D73D2" w:rsidR="00573AC9" w:rsidRDefault="00892DE0" w:rsidP="002C1012">
            <w:r>
              <w:t xml:space="preserve">Iniciar un </w:t>
            </w:r>
            <w:r w:rsidR="00573AC9">
              <w:t>repositorio</w:t>
            </w:r>
          </w:p>
          <w:p w14:paraId="4E010C8A" w14:textId="194AEE64" w:rsidR="00573AC9" w:rsidRDefault="00573AC9" w:rsidP="002C1012"/>
          <w:p w14:paraId="6AA82726" w14:textId="4A5A4B72" w:rsidR="00573AC9" w:rsidRDefault="00573AC9" w:rsidP="002C1012">
            <w:r>
              <w:t>Git status</w:t>
            </w:r>
          </w:p>
          <w:p w14:paraId="050D3659" w14:textId="66EAB751" w:rsidR="00573AC9" w:rsidRDefault="00573AC9" w:rsidP="002C1012"/>
          <w:p w14:paraId="5587871A" w14:textId="3D136C50" w:rsidR="00573AC9" w:rsidRDefault="00573AC9" w:rsidP="002C1012">
            <w:r>
              <w:t xml:space="preserve">Ver archivos </w:t>
            </w:r>
            <w:r w:rsidR="00B00FDA">
              <w:t>que no han sido registrados</w:t>
            </w:r>
          </w:p>
          <w:p w14:paraId="2D2EFC80" w14:textId="7E998041" w:rsidR="00B00FDA" w:rsidRDefault="00B00FDA" w:rsidP="002C1012"/>
          <w:p w14:paraId="61DA41EF" w14:textId="6A88ECA9" w:rsidR="00B00FDA" w:rsidRDefault="00B00FDA" w:rsidP="002C1012">
            <w:r>
              <w:t xml:space="preserve">Git </w:t>
            </w:r>
            <w:proofErr w:type="spellStart"/>
            <w:r>
              <w:t>add</w:t>
            </w:r>
            <w:proofErr w:type="spellEnd"/>
            <w:r>
              <w:t>.</w:t>
            </w:r>
          </w:p>
          <w:p w14:paraId="21EBF107" w14:textId="77777777" w:rsidR="00226D49" w:rsidRDefault="00226D49" w:rsidP="002C1012"/>
          <w:p w14:paraId="3D1569F1" w14:textId="2E22F177" w:rsidR="00B00FDA" w:rsidRDefault="00B00FDA" w:rsidP="002C1012">
            <w:r>
              <w:t>Agregar todos los archivos para que este pendiente de los cambios</w:t>
            </w:r>
          </w:p>
          <w:p w14:paraId="0D963421" w14:textId="1F2E1955" w:rsidR="002C63A6" w:rsidRDefault="002C63A6" w:rsidP="002C1012"/>
          <w:p w14:paraId="468E941E" w14:textId="738A6704" w:rsidR="002C63A6" w:rsidRDefault="002C63A6" w:rsidP="002C1012">
            <w:r>
              <w:t>Git log</w:t>
            </w:r>
          </w:p>
          <w:p w14:paraId="1F9EFD9D" w14:textId="77777777" w:rsidR="00226D49" w:rsidRDefault="00226D49" w:rsidP="002C1012"/>
          <w:p w14:paraId="3E993EF5" w14:textId="6908CA54" w:rsidR="00BD12A8" w:rsidRDefault="00BD12A8" w:rsidP="002C1012">
            <w:r>
              <w:t xml:space="preserve">Muestra lista de </w:t>
            </w:r>
            <w:proofErr w:type="spellStart"/>
            <w:r>
              <w:t>commit</w:t>
            </w:r>
            <w:proofErr w:type="spellEnd"/>
            <w:r>
              <w:t xml:space="preserve"> del mas </w:t>
            </w:r>
            <w:r w:rsidR="0062223F">
              <w:t xml:space="preserve">reciente al </w:t>
            </w:r>
            <w:proofErr w:type="spellStart"/>
            <w:r w:rsidR="0062223F">
              <w:t>mas</w:t>
            </w:r>
            <w:proofErr w:type="spellEnd"/>
            <w:r w:rsidR="0062223F">
              <w:t xml:space="preserve"> antiguo</w:t>
            </w:r>
          </w:p>
          <w:p w14:paraId="682FD909" w14:textId="77777777" w:rsidR="00892DE0" w:rsidRPr="00AF6ECB" w:rsidRDefault="00892DE0" w:rsidP="002C1012"/>
          <w:p w14:paraId="0034E071" w14:textId="31743EF0" w:rsidR="002C1012" w:rsidRDefault="0062223F" w:rsidP="002C1012">
            <w:r w:rsidRPr="0062223F">
              <w:t xml:space="preserve">Git </w:t>
            </w:r>
            <w:proofErr w:type="spellStart"/>
            <w:r w:rsidRPr="0062223F">
              <w:t>hel</w:t>
            </w:r>
            <w:r>
              <w:t>p</w:t>
            </w:r>
            <w:proofErr w:type="spellEnd"/>
          </w:p>
          <w:p w14:paraId="539F3AED" w14:textId="77777777" w:rsidR="00226D49" w:rsidRPr="0062223F" w:rsidRDefault="00226D49" w:rsidP="002C1012"/>
          <w:p w14:paraId="495822C9" w14:textId="370FC0FF" w:rsidR="002C1012" w:rsidRDefault="002C1012" w:rsidP="002C1012">
            <w:r>
              <w:t xml:space="preserve">Muestra </w:t>
            </w:r>
            <w:proofErr w:type="spellStart"/>
            <w:r>
              <w:t>informacion</w:t>
            </w:r>
            <w:proofErr w:type="spellEnd"/>
            <w:r>
              <w:t xml:space="preserve"> para saber el uso de cada </w:t>
            </w:r>
            <w:proofErr w:type="spellStart"/>
            <w:r>
              <w:t>comango</w:t>
            </w:r>
            <w:proofErr w:type="spellEnd"/>
            <w:r>
              <w:t xml:space="preserve"> de GIT</w:t>
            </w:r>
          </w:p>
          <w:p w14:paraId="726BD532" w14:textId="2DDEC1D9" w:rsidR="002C1012" w:rsidRDefault="002C1012" w:rsidP="002C1012"/>
          <w:p w14:paraId="55BF5DD9" w14:textId="38547191" w:rsidR="002C1012" w:rsidRDefault="0062223F" w:rsidP="002C1012">
            <w:r>
              <w:t xml:space="preserve">Git </w:t>
            </w:r>
            <w:proofErr w:type="spellStart"/>
            <w:r>
              <w:t>clean</w:t>
            </w:r>
            <w:proofErr w:type="spellEnd"/>
          </w:p>
          <w:p w14:paraId="4195A66A" w14:textId="7FBD82CD" w:rsidR="002C1012" w:rsidRDefault="002C1012" w:rsidP="002C1012">
            <w:r>
              <w:t>Elimina archivos no deseados de un repositorio</w:t>
            </w:r>
          </w:p>
          <w:p w14:paraId="244FF899" w14:textId="2B00BE74" w:rsidR="002C1012" w:rsidRDefault="002C1012" w:rsidP="002C1012"/>
          <w:p w14:paraId="56973CCF" w14:textId="7F591610" w:rsidR="002C1012" w:rsidRDefault="002C1012" w:rsidP="002C1012">
            <w:r>
              <w:t>GIT BRANCH</w:t>
            </w:r>
          </w:p>
          <w:p w14:paraId="17B0564E" w14:textId="75F4CE2C" w:rsidR="002C1012" w:rsidRDefault="002C1012" w:rsidP="002C1012">
            <w:r>
              <w:t>Muestra la lista de ramas que existen en un repositorio.</w:t>
            </w:r>
          </w:p>
          <w:p w14:paraId="4B965815" w14:textId="61BDFF42" w:rsidR="00A75307" w:rsidRDefault="00A75307" w:rsidP="002C1012"/>
          <w:p w14:paraId="50F67AD1" w14:textId="694350A8" w:rsidR="00A75307" w:rsidRDefault="00A75307" w:rsidP="002C1012">
            <w:r>
              <w:t>GIT MERGE</w:t>
            </w:r>
          </w:p>
          <w:p w14:paraId="567A1991" w14:textId="42BA8953" w:rsidR="00A75307" w:rsidRDefault="00A75307" w:rsidP="002C1012">
            <w:r>
              <w:t>Fusiona dos o más ramas.</w:t>
            </w:r>
          </w:p>
          <w:p w14:paraId="11E95868" w14:textId="3FF13E69" w:rsidR="00A75307" w:rsidRDefault="00A75307" w:rsidP="002C1012"/>
          <w:p w14:paraId="24F41791" w14:textId="7B7FC194" w:rsidR="00A75307" w:rsidRDefault="00A75307" w:rsidP="002C1012">
            <w:r>
              <w:t>GIT PULL</w:t>
            </w:r>
          </w:p>
          <w:p w14:paraId="6F3235FC" w14:textId="08813685" w:rsidR="00A75307" w:rsidRDefault="00A75307" w:rsidP="002C1012">
            <w:r>
              <w:t>Descarga y actualiza los cambios realizados desde un repositorio remoto a tu repositorio local.</w:t>
            </w:r>
          </w:p>
          <w:p w14:paraId="601536B9" w14:textId="28E15011" w:rsidR="00A75307" w:rsidRDefault="00A75307" w:rsidP="002C1012"/>
          <w:p w14:paraId="66C9757D" w14:textId="53B3F4DB" w:rsidR="00A75307" w:rsidRDefault="00A75307" w:rsidP="002C1012">
            <w:r>
              <w:t>GIT PUSH</w:t>
            </w:r>
          </w:p>
          <w:p w14:paraId="39C5661A" w14:textId="3CFFA48B" w:rsidR="00A75307" w:rsidRDefault="00A75307" w:rsidP="002C1012">
            <w:r>
              <w:t>Sube los archivos a un repositorio remoto.</w:t>
            </w:r>
          </w:p>
          <w:p w14:paraId="36582AF5" w14:textId="6F74D743" w:rsidR="00A75307" w:rsidRDefault="00A75307" w:rsidP="002C1012"/>
          <w:p w14:paraId="70731282" w14:textId="0932FF2F" w:rsidR="00A75307" w:rsidRDefault="00A75307" w:rsidP="002C1012">
            <w:r>
              <w:t>GIT CHECKOUT</w:t>
            </w:r>
          </w:p>
          <w:p w14:paraId="0474733D" w14:textId="5F604B8D" w:rsidR="00A75307" w:rsidRDefault="00A75307" w:rsidP="002C1012">
            <w:r>
              <w:lastRenderedPageBreak/>
              <w:t>Sirve para moverse de una rama a otra y regresa en el tiempo.</w:t>
            </w:r>
          </w:p>
          <w:p w14:paraId="0C3F532B" w14:textId="74663E28" w:rsidR="00A75307" w:rsidRDefault="00A75307" w:rsidP="002C1012"/>
          <w:p w14:paraId="61858DE5" w14:textId="515A0A28" w:rsidR="0031055C" w:rsidRPr="00784BD0" w:rsidRDefault="0031055C" w:rsidP="005A2DF7">
            <w:pPr>
              <w:pStyle w:val="Texto"/>
              <w:rPr>
                <w:noProof/>
              </w:rPr>
            </w:pPr>
          </w:p>
          <w:p w14:paraId="5BA172DD" w14:textId="77777777" w:rsidR="002B6593" w:rsidRPr="00784BD0" w:rsidRDefault="002B6593" w:rsidP="005A2DF7">
            <w:pPr>
              <w:pStyle w:val="Texto"/>
              <w:rPr>
                <w:noProof/>
              </w:rPr>
            </w:pPr>
          </w:p>
          <w:p w14:paraId="161877E8" w14:textId="7CB4B9CE" w:rsidR="002B6593" w:rsidRPr="00784BD0" w:rsidRDefault="002B6593" w:rsidP="005D557C">
            <w:pPr>
              <w:pStyle w:val="Texto"/>
              <w:rPr>
                <w:noProof/>
              </w:rPr>
            </w:pPr>
          </w:p>
        </w:tc>
        <w:tc>
          <w:tcPr>
            <w:tcW w:w="4961" w:type="dxa"/>
            <w:tcBorders>
              <w:bottom w:val="single" w:sz="18" w:space="0" w:color="FF1571" w:themeColor="accent2"/>
            </w:tcBorders>
            <w:shd w:val="clear" w:color="auto" w:fill="FFFFFF" w:themeFill="background1"/>
          </w:tcPr>
          <w:p w14:paraId="40F549B3" w14:textId="77777777" w:rsidR="0062223F" w:rsidRDefault="0062223F" w:rsidP="0062223F">
            <w:r>
              <w:lastRenderedPageBreak/>
              <w:t>GIT REMOTE</w:t>
            </w:r>
          </w:p>
          <w:p w14:paraId="1D1930D2" w14:textId="77777777" w:rsidR="0062223F" w:rsidRDefault="0062223F" w:rsidP="0062223F">
            <w:r>
              <w:t>Crea, visualiza y elimina conexiones a otros repositorios.</w:t>
            </w:r>
          </w:p>
          <w:p w14:paraId="461757AD" w14:textId="03FE7527" w:rsidR="0031055C" w:rsidRPr="00784BD0" w:rsidRDefault="0031055C" w:rsidP="00DE1305">
            <w:pPr>
              <w:pStyle w:val="Texto"/>
              <w:rPr>
                <w:noProof/>
              </w:rPr>
            </w:pPr>
          </w:p>
        </w:tc>
        <w:tc>
          <w:tcPr>
            <w:tcW w:w="425" w:type="dxa"/>
            <w:shd w:val="clear" w:color="auto" w:fill="FFFFFF" w:themeFill="background1"/>
          </w:tcPr>
          <w:p w14:paraId="088B5900" w14:textId="77777777" w:rsidR="0031055C" w:rsidRPr="00784BD0" w:rsidRDefault="0031055C" w:rsidP="005A2DF7">
            <w:pPr>
              <w:rPr>
                <w:noProof/>
              </w:rPr>
            </w:pPr>
          </w:p>
        </w:tc>
      </w:tr>
      <w:tr w:rsidR="0031055C" w:rsidRPr="00784BD0" w14:paraId="696C53CB" w14:textId="77777777" w:rsidTr="00486A8E">
        <w:trPr>
          <w:trHeight w:val="7542"/>
        </w:trPr>
        <w:tc>
          <w:tcPr>
            <w:tcW w:w="426" w:type="dxa"/>
          </w:tcPr>
          <w:p w14:paraId="4CCB34BE" w14:textId="77777777" w:rsidR="0031055C" w:rsidRPr="00784BD0" w:rsidRDefault="0031055C" w:rsidP="005A2DF7">
            <w:pPr>
              <w:rPr>
                <w:noProof/>
              </w:rPr>
            </w:pPr>
          </w:p>
        </w:tc>
        <w:tc>
          <w:tcPr>
            <w:tcW w:w="9922" w:type="dxa"/>
            <w:gridSpan w:val="2"/>
            <w:tcBorders>
              <w:top w:val="single" w:sz="18" w:space="0" w:color="FF1571" w:themeColor="accent2"/>
            </w:tcBorders>
            <w:vAlign w:val="center"/>
          </w:tcPr>
          <w:p w14:paraId="2AB34C85" w14:textId="5F1B064E" w:rsidR="0031055C" w:rsidRPr="00784BD0" w:rsidRDefault="0031055C" w:rsidP="00216DB3">
            <w:pPr>
              <w:pStyle w:val="Texto"/>
              <w:jc w:val="center"/>
              <w:rPr>
                <w:noProof/>
              </w:rPr>
            </w:pPr>
          </w:p>
        </w:tc>
        <w:tc>
          <w:tcPr>
            <w:tcW w:w="425" w:type="dxa"/>
            <w:shd w:val="clear" w:color="auto" w:fill="FFFFFF" w:themeFill="background1"/>
          </w:tcPr>
          <w:p w14:paraId="3B8B4895" w14:textId="77777777" w:rsidR="0031055C" w:rsidRPr="00784BD0" w:rsidRDefault="0031055C" w:rsidP="005A2DF7">
            <w:pPr>
              <w:rPr>
                <w:noProof/>
              </w:rPr>
            </w:pPr>
          </w:p>
        </w:tc>
      </w:tr>
    </w:tbl>
    <w:p w14:paraId="7BD78083" w14:textId="77777777" w:rsidR="00E61F1F" w:rsidRPr="00784BD0" w:rsidRDefault="007F4EFB">
      <w:pPr>
        <w:rPr>
          <w:noProof/>
        </w:rPr>
      </w:pPr>
      <w:r w:rsidRPr="00784BD0">
        <w:rPr>
          <w:noProof/>
          <w:lang w:bidi="es-ES"/>
        </w:rPr>
        <mc:AlternateContent>
          <mc:Choice Requires="wps">
            <w:drawing>
              <wp:anchor distT="0" distB="0" distL="114300" distR="114300" simplePos="0" relativeHeight="251659263" behindDoc="1" locked="0" layoutInCell="1" allowOverlap="1" wp14:anchorId="100619F4" wp14:editId="551E6D15">
                <wp:simplePos x="0" y="0"/>
                <wp:positionH relativeFrom="column">
                  <wp:posOffset>-433705</wp:posOffset>
                </wp:positionH>
                <wp:positionV relativeFrom="paragraph">
                  <wp:posOffset>-9907996</wp:posOffset>
                </wp:positionV>
                <wp:extent cx="7773670" cy="10938510"/>
                <wp:effectExtent l="0" t="0" r="0" b="0"/>
                <wp:wrapNone/>
                <wp:docPr id="22" name="Form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V relativeFrom="margin">
                  <wp14:pctHeight>0</wp14:pctHeight>
                </wp14:sizeRelV>
              </wp:anchor>
            </w:drawing>
          </mc:Choice>
          <mc:Fallback>
            <w:pict>
              <v:shape w14:anchorId="77E86282" id="Forma" o:spid="_x0000_s1026" alt="&quot;&quot;" style="position:absolute;margin-left:-34.15pt;margin-top:-780.15pt;width:612.1pt;height:861.3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v:shape>
            </w:pict>
          </mc:Fallback>
        </mc:AlternateContent>
      </w:r>
    </w:p>
    <w:tbl>
      <w:tblPr>
        <w:tblW w:w="1985" w:type="dxa"/>
        <w:tblLayout w:type="fixed"/>
        <w:tblLook w:val="0600" w:firstRow="0" w:lastRow="0" w:firstColumn="0" w:lastColumn="0" w:noHBand="1" w:noVBand="1"/>
      </w:tblPr>
      <w:tblGrid>
        <w:gridCol w:w="993"/>
        <w:gridCol w:w="992"/>
      </w:tblGrid>
      <w:tr w:rsidR="00B1635F" w:rsidRPr="00784BD0" w14:paraId="4FDA858D" w14:textId="77777777" w:rsidTr="00B1635F">
        <w:trPr>
          <w:trHeight w:val="14616"/>
        </w:trPr>
        <w:tc>
          <w:tcPr>
            <w:tcW w:w="993" w:type="dxa"/>
          </w:tcPr>
          <w:p w14:paraId="156A25C4" w14:textId="77777777" w:rsidR="00B1635F" w:rsidRPr="00784BD0" w:rsidRDefault="00B1635F" w:rsidP="005A2DF7">
            <w:pPr>
              <w:pStyle w:val="Delimitadorgrfico"/>
              <w:rPr>
                <w:noProof/>
              </w:rPr>
            </w:pPr>
          </w:p>
        </w:tc>
        <w:tc>
          <w:tcPr>
            <w:tcW w:w="992" w:type="dxa"/>
          </w:tcPr>
          <w:p w14:paraId="219442FC" w14:textId="77777777" w:rsidR="00B1635F" w:rsidRPr="00784BD0" w:rsidRDefault="00B1635F" w:rsidP="005A2DF7">
            <w:pPr>
              <w:rPr>
                <w:noProof/>
              </w:rPr>
            </w:pPr>
          </w:p>
        </w:tc>
      </w:tr>
    </w:tbl>
    <w:p w14:paraId="0D42616B" w14:textId="77777777" w:rsidR="00A81248" w:rsidRPr="00784BD0" w:rsidRDefault="00A81248" w:rsidP="005A2DF7">
      <w:pPr>
        <w:rPr>
          <w:noProof/>
        </w:rPr>
      </w:pPr>
    </w:p>
    <w:sectPr w:rsidR="00A81248" w:rsidRPr="00784BD0" w:rsidSect="00486A8E">
      <w:headerReference w:type="default" r:id="rId9"/>
      <w:footerReference w:type="even" r:id="rId10"/>
      <w:footerReference w:type="default" r:id="rId11"/>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560FB" w14:textId="77777777" w:rsidR="0066658D" w:rsidRDefault="0066658D" w:rsidP="001205A1">
      <w:r>
        <w:separator/>
      </w:r>
    </w:p>
  </w:endnote>
  <w:endnote w:type="continuationSeparator" w:id="0">
    <w:p w14:paraId="4B65932B" w14:textId="77777777" w:rsidR="0066658D" w:rsidRDefault="0066658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38362992"/>
      <w:docPartObj>
        <w:docPartGallery w:val="Page Numbers (Bottom of Page)"/>
        <w:docPartUnique/>
      </w:docPartObj>
    </w:sdtPr>
    <w:sdtContent>
      <w:p w14:paraId="200D57F4" w14:textId="77777777" w:rsidR="00637B83" w:rsidRDefault="00637B83" w:rsidP="001739D4">
        <w:pPr>
          <w:pStyle w:val="Piedepgina"/>
          <w:framePr w:wrap="none" w:vAnchor="text" w:hAnchor="margin" w:xAlign="center"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end"/>
        </w:r>
      </w:p>
    </w:sdtContent>
  </w:sdt>
  <w:sdt>
    <w:sdtPr>
      <w:rPr>
        <w:rStyle w:val="Nmerodepgina"/>
      </w:rPr>
      <w:id w:val="800887670"/>
      <w:docPartObj>
        <w:docPartGallery w:val="Page Numbers (Bottom of Page)"/>
        <w:docPartUnique/>
      </w:docPartObj>
    </w:sdtPr>
    <w:sdtContent>
      <w:p w14:paraId="3AF3F3A6"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end"/>
        </w:r>
      </w:p>
    </w:sdtContent>
  </w:sdt>
  <w:p w14:paraId="3BD6F023"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58A7DEBE" w14:textId="77777777" w:rsidR="000F0731" w:rsidRPr="000F0731" w:rsidRDefault="000F0731" w:rsidP="000F0731">
        <w:pPr>
          <w:pStyle w:val="Piedepgina"/>
        </w:pPr>
        <w:r w:rsidRPr="000F0731">
          <w:rPr>
            <w:lang w:bidi="es-ES"/>
          </w:rPr>
          <w:fldChar w:fldCharType="begin"/>
        </w:r>
        <w:r w:rsidRPr="000F0731">
          <w:rPr>
            <w:lang w:bidi="es-ES"/>
          </w:rPr>
          <w:instrText xml:space="preserve"> PAGE </w:instrText>
        </w:r>
        <w:r w:rsidRPr="000F0731">
          <w:rPr>
            <w:lang w:bidi="es-ES"/>
          </w:rPr>
          <w:fldChar w:fldCharType="separate"/>
        </w:r>
        <w:r w:rsidR="004121FC">
          <w:rPr>
            <w:noProof/>
            <w:lang w:bidi="es-ES"/>
          </w:rPr>
          <w:t>4</w:t>
        </w:r>
        <w:r w:rsidRPr="000F0731">
          <w:rPr>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F10F8" w14:textId="77777777" w:rsidR="0066658D" w:rsidRDefault="0066658D" w:rsidP="001205A1">
      <w:r>
        <w:separator/>
      </w:r>
    </w:p>
  </w:footnote>
  <w:footnote w:type="continuationSeparator" w:id="0">
    <w:p w14:paraId="42682D81" w14:textId="77777777" w:rsidR="0066658D" w:rsidRDefault="0066658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8F1E" w14:textId="77777777" w:rsidR="00637B83" w:rsidRPr="00637B83" w:rsidRDefault="00000000" w:rsidP="00637B83">
    <w:pPr>
      <w:pStyle w:val="Encabezado"/>
    </w:pPr>
    <w:sdt>
      <w:sdtPr>
        <w:id w:val="1096061309"/>
        <w:temporary/>
        <w:showingPlcHdr/>
        <w15:appearance w15:val="hidden"/>
      </w:sdtPr>
      <w:sdtContent>
        <w:r w:rsidR="00784BD0" w:rsidRPr="00637B83">
          <w:rPr>
            <w:lang w:bidi="es-ES"/>
          </w:rPr>
          <w:t>TÍTULO DEL INFORME</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F3"/>
    <w:rsid w:val="00036DC3"/>
    <w:rsid w:val="0006341D"/>
    <w:rsid w:val="000722E2"/>
    <w:rsid w:val="000C4ED1"/>
    <w:rsid w:val="000F0731"/>
    <w:rsid w:val="001205A1"/>
    <w:rsid w:val="001C2052"/>
    <w:rsid w:val="001D78B9"/>
    <w:rsid w:val="00216DB3"/>
    <w:rsid w:val="00226D49"/>
    <w:rsid w:val="002B6593"/>
    <w:rsid w:val="002C1012"/>
    <w:rsid w:val="002C63A6"/>
    <w:rsid w:val="0031055C"/>
    <w:rsid w:val="003250F3"/>
    <w:rsid w:val="003840BC"/>
    <w:rsid w:val="003A3362"/>
    <w:rsid w:val="003B19C2"/>
    <w:rsid w:val="003F00E6"/>
    <w:rsid w:val="004121FC"/>
    <w:rsid w:val="004622F8"/>
    <w:rsid w:val="00486A8E"/>
    <w:rsid w:val="00506BE1"/>
    <w:rsid w:val="00573AC9"/>
    <w:rsid w:val="00576069"/>
    <w:rsid w:val="005A2DF7"/>
    <w:rsid w:val="005D557C"/>
    <w:rsid w:val="005F4A20"/>
    <w:rsid w:val="0062223F"/>
    <w:rsid w:val="00637B83"/>
    <w:rsid w:val="0066658D"/>
    <w:rsid w:val="006B3008"/>
    <w:rsid w:val="006C60E6"/>
    <w:rsid w:val="006D2C4C"/>
    <w:rsid w:val="00784BD0"/>
    <w:rsid w:val="007F4EFB"/>
    <w:rsid w:val="008709C0"/>
    <w:rsid w:val="00875863"/>
    <w:rsid w:val="00892DE0"/>
    <w:rsid w:val="00971E71"/>
    <w:rsid w:val="00A15CF7"/>
    <w:rsid w:val="00A65B25"/>
    <w:rsid w:val="00A75307"/>
    <w:rsid w:val="00A81248"/>
    <w:rsid w:val="00AC03D7"/>
    <w:rsid w:val="00AF6ECB"/>
    <w:rsid w:val="00B00FDA"/>
    <w:rsid w:val="00B1635F"/>
    <w:rsid w:val="00B94FE8"/>
    <w:rsid w:val="00BD12A8"/>
    <w:rsid w:val="00C5361B"/>
    <w:rsid w:val="00C60B73"/>
    <w:rsid w:val="00DE1305"/>
    <w:rsid w:val="00E61F1F"/>
    <w:rsid w:val="00E638E6"/>
    <w:rsid w:val="00E752EB"/>
    <w:rsid w:val="00F32B0D"/>
    <w:rsid w:val="00F84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2D1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Ttulo1">
    <w:name w:val="heading 1"/>
    <w:basedOn w:val="Normal"/>
    <w:next w:val="Normal"/>
    <w:link w:val="Ttulo1C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Ttulo2">
    <w:name w:val="heading 2"/>
    <w:basedOn w:val="Normal"/>
    <w:next w:val="Normal"/>
    <w:link w:val="Ttulo2Car"/>
    <w:uiPriority w:val="1"/>
    <w:qFormat/>
    <w:rsid w:val="000F0731"/>
    <w:pPr>
      <w:keepNext/>
      <w:keepLines/>
      <w:outlineLvl w:val="1"/>
    </w:pPr>
    <w:rPr>
      <w:rFonts w:eastAsiaTheme="majorEastAsia" w:cstheme="majorBidi"/>
      <w:color w:val="3B4455" w:themeColor="accent1"/>
      <w:sz w:val="42"/>
      <w:szCs w:val="26"/>
    </w:rPr>
  </w:style>
  <w:style w:type="paragraph" w:styleId="Ttulo3">
    <w:name w:val="heading 3"/>
    <w:basedOn w:val="Normal"/>
    <w:next w:val="Normal"/>
    <w:link w:val="Ttulo3C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Ttulo4">
    <w:name w:val="heading 4"/>
    <w:basedOn w:val="Normal"/>
    <w:next w:val="Normal"/>
    <w:link w:val="Ttulo4Car"/>
    <w:uiPriority w:val="3"/>
    <w:qFormat/>
    <w:rsid w:val="00784BD0"/>
    <w:pPr>
      <w:keepNext/>
      <w:keepLines/>
      <w:outlineLvl w:val="3"/>
    </w:pPr>
    <w:rPr>
      <w:rFonts w:eastAsiaTheme="majorEastAsia" w:cstheme="majorBidi"/>
      <w:iCs/>
      <w:color w:val="3B4455" w:themeColor="accent1"/>
      <w:sz w:val="30"/>
    </w:rPr>
  </w:style>
  <w:style w:type="paragraph" w:styleId="Ttulo5">
    <w:name w:val="heading 5"/>
    <w:basedOn w:val="Normal"/>
    <w:next w:val="Normal"/>
    <w:link w:val="Ttulo5C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F4A20"/>
    <w:rPr>
      <w:rFonts w:ascii="Times New Roman" w:hAnsi="Times New Roman" w:cs="Times New Roman"/>
      <w:sz w:val="18"/>
      <w:szCs w:val="18"/>
    </w:rPr>
  </w:style>
  <w:style w:type="character" w:customStyle="1" w:styleId="Ttulo1Car">
    <w:name w:val="Título 1 Car"/>
    <w:basedOn w:val="Fuentedeprrafopredeter"/>
    <w:link w:val="Ttulo1"/>
    <w:rsid w:val="000F0731"/>
    <w:rPr>
      <w:rFonts w:asciiTheme="majorHAnsi" w:eastAsiaTheme="majorEastAsia" w:hAnsiTheme="majorHAnsi" w:cstheme="majorBidi"/>
      <w:b/>
      <w:color w:val="3B4455" w:themeColor="accent1"/>
      <w:sz w:val="80"/>
      <w:szCs w:val="32"/>
    </w:rPr>
  </w:style>
  <w:style w:type="character" w:customStyle="1" w:styleId="Ttulo2Car">
    <w:name w:val="Título 2 Car"/>
    <w:basedOn w:val="Fuentedeprrafopredeter"/>
    <w:link w:val="Ttulo2"/>
    <w:uiPriority w:val="1"/>
    <w:rsid w:val="000F0731"/>
    <w:rPr>
      <w:rFonts w:eastAsiaTheme="majorEastAsia" w:cstheme="majorBidi"/>
      <w:color w:val="3B4455" w:themeColor="accent1"/>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0F0731"/>
    <w:rPr>
      <w:rFonts w:asciiTheme="majorHAnsi" w:eastAsiaTheme="majorEastAsia" w:hAnsiTheme="majorHAnsi" w:cstheme="majorBidi"/>
      <w:b/>
      <w:color w:val="FF1571" w:themeColor="accent2"/>
      <w:sz w:val="36"/>
    </w:rPr>
  </w:style>
  <w:style w:type="character" w:customStyle="1" w:styleId="Ttulo4Car">
    <w:name w:val="Título 4 Car"/>
    <w:basedOn w:val="Fuentedeprrafopredeter"/>
    <w:link w:val="Ttulo4"/>
    <w:uiPriority w:val="3"/>
    <w:rsid w:val="00784BD0"/>
    <w:rPr>
      <w:rFonts w:eastAsiaTheme="majorEastAsia" w:cstheme="majorBidi"/>
      <w:iCs/>
      <w:color w:val="3B4455" w:themeColor="accent1"/>
      <w:sz w:val="30"/>
    </w:rPr>
  </w:style>
  <w:style w:type="paragraph" w:customStyle="1" w:styleId="Texto">
    <w:name w:val="Texto"/>
    <w:basedOn w:val="Normal"/>
    <w:uiPriority w:val="5"/>
    <w:qFormat/>
    <w:rsid w:val="00784BD0"/>
    <w:rPr>
      <w:color w:val="3B4455" w:themeColor="accent1"/>
      <w:sz w:val="25"/>
    </w:rPr>
  </w:style>
  <w:style w:type="paragraph" w:styleId="Encabezado">
    <w:name w:val="header"/>
    <w:basedOn w:val="Normal"/>
    <w:link w:val="EncabezadoCar"/>
    <w:uiPriority w:val="99"/>
    <w:rsid w:val="00637B83"/>
    <w:pPr>
      <w:tabs>
        <w:tab w:val="center" w:pos="4680"/>
        <w:tab w:val="right" w:pos="9360"/>
      </w:tabs>
      <w:jc w:val="right"/>
    </w:pPr>
    <w:rPr>
      <w:color w:val="3B4455" w:themeColor="accent1"/>
      <w:sz w:val="20"/>
    </w:rPr>
  </w:style>
  <w:style w:type="character" w:customStyle="1" w:styleId="EncabezadoCar">
    <w:name w:val="Encabezado Car"/>
    <w:basedOn w:val="Fuentedeprrafopredeter"/>
    <w:link w:val="Encabezado"/>
    <w:uiPriority w:val="99"/>
    <w:rsid w:val="005F4A20"/>
    <w:rPr>
      <w:color w:val="3B4455" w:themeColor="accent1"/>
      <w:sz w:val="20"/>
    </w:rPr>
  </w:style>
  <w:style w:type="paragraph" w:styleId="Piedepgina">
    <w:name w:val="footer"/>
    <w:basedOn w:val="Normal"/>
    <w:link w:val="PiedepginaCar"/>
    <w:uiPriority w:val="99"/>
    <w:rsid w:val="00637B83"/>
    <w:pPr>
      <w:tabs>
        <w:tab w:val="center" w:pos="4680"/>
        <w:tab w:val="right" w:pos="9360"/>
      </w:tabs>
      <w:jc w:val="center"/>
    </w:pPr>
    <w:rPr>
      <w:b/>
      <w:color w:val="3B4455" w:themeColor="accent1"/>
      <w:sz w:val="20"/>
    </w:rPr>
  </w:style>
  <w:style w:type="character" w:customStyle="1" w:styleId="PiedepginaCar">
    <w:name w:val="Pie de página Car"/>
    <w:basedOn w:val="Fuentedeprrafopredeter"/>
    <w:link w:val="Piedepgina"/>
    <w:uiPriority w:val="99"/>
    <w:rsid w:val="005F4A20"/>
    <w:rPr>
      <w:b/>
      <w:color w:val="3B4455" w:themeColor="accent1"/>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0F0731"/>
    <w:rPr>
      <w:rFonts w:asciiTheme="majorHAnsi" w:eastAsiaTheme="majorEastAsia" w:hAnsiTheme="majorHAnsi" w:cstheme="majorBidi"/>
      <w:b/>
      <w:color w:val="3B4455" w:themeColor="accent1"/>
      <w:sz w:val="36"/>
    </w:rPr>
  </w:style>
  <w:style w:type="character" w:styleId="Textodelmarcadordeposicin">
    <w:name w:val="Placeholder Text"/>
    <w:basedOn w:val="Fuentedeprrafopredeter"/>
    <w:uiPriority w:val="99"/>
    <w:semiHidden/>
    <w:rsid w:val="005F4A20"/>
    <w:rPr>
      <w:color w:val="808080"/>
    </w:rPr>
  </w:style>
  <w:style w:type="paragraph" w:styleId="Cita">
    <w:name w:val="Quote"/>
    <w:basedOn w:val="Normal"/>
    <w:next w:val="Normal"/>
    <w:link w:val="CitaCar"/>
    <w:uiPriority w:val="29"/>
    <w:qFormat/>
    <w:rsid w:val="00784BD0"/>
    <w:pPr>
      <w:spacing w:before="200" w:after="160"/>
    </w:pPr>
    <w:rPr>
      <w:rFonts w:asciiTheme="majorHAnsi" w:hAnsiTheme="majorHAnsi"/>
      <w:iCs/>
      <w:color w:val="26414C" w:themeColor="accent5" w:themeShade="40"/>
      <w:sz w:val="68"/>
    </w:rPr>
  </w:style>
  <w:style w:type="character" w:customStyle="1" w:styleId="CitaCar">
    <w:name w:val="Cita Car"/>
    <w:basedOn w:val="Fuentedeprrafopredeter"/>
    <w:link w:val="Cita"/>
    <w:uiPriority w:val="29"/>
    <w:rsid w:val="00784BD0"/>
    <w:rPr>
      <w:rFonts w:asciiTheme="majorHAnsi" w:hAnsiTheme="majorHAnsi"/>
      <w:iCs/>
      <w:color w:val="26414C" w:themeColor="accent5" w:themeShade="40"/>
      <w:sz w:val="68"/>
    </w:rPr>
  </w:style>
  <w:style w:type="paragraph" w:customStyle="1" w:styleId="Default">
    <w:name w:val="Default"/>
    <w:rsid w:val="003250F3"/>
    <w:pPr>
      <w:autoSpaceDE w:val="0"/>
      <w:autoSpaceDN w:val="0"/>
      <w:adjustRightInd w:val="0"/>
    </w:pPr>
    <w:rPr>
      <w:rFonts w:ascii="Calibri" w:hAnsi="Calibri" w:cs="Calibri"/>
      <w:color w:val="000000"/>
    </w:rPr>
  </w:style>
  <w:style w:type="paragraph" w:styleId="HTMLconformatoprevio">
    <w:name w:val="HTML Preformatted"/>
    <w:basedOn w:val="Normal"/>
    <w:link w:val="HTMLconformatoprevioCar"/>
    <w:uiPriority w:val="99"/>
    <w:semiHidden/>
    <w:unhideWhenUsed/>
    <w:rsid w:val="001C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205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C2052"/>
    <w:rPr>
      <w:rFonts w:ascii="Courier New" w:eastAsia="Times New Roman" w:hAnsi="Courier New" w:cs="Courier New"/>
      <w:sz w:val="20"/>
      <w:szCs w:val="20"/>
    </w:rPr>
  </w:style>
  <w:style w:type="character" w:customStyle="1" w:styleId="token">
    <w:name w:val="token"/>
    <w:basedOn w:val="Fuentedeprrafopredeter"/>
    <w:rsid w:val="00AF6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6091">
      <w:bodyDiv w:val="1"/>
      <w:marLeft w:val="0"/>
      <w:marRight w:val="0"/>
      <w:marTop w:val="0"/>
      <w:marBottom w:val="0"/>
      <w:divBdr>
        <w:top w:val="none" w:sz="0" w:space="0" w:color="auto"/>
        <w:left w:val="none" w:sz="0" w:space="0" w:color="auto"/>
        <w:bottom w:val="none" w:sz="0" w:space="0" w:color="auto"/>
        <w:right w:val="none" w:sz="0" w:space="0" w:color="auto"/>
      </w:divBdr>
    </w:div>
    <w:div w:id="461965734">
      <w:bodyDiv w:val="1"/>
      <w:marLeft w:val="0"/>
      <w:marRight w:val="0"/>
      <w:marTop w:val="0"/>
      <w:marBottom w:val="0"/>
      <w:divBdr>
        <w:top w:val="none" w:sz="0" w:space="0" w:color="auto"/>
        <w:left w:val="none" w:sz="0" w:space="0" w:color="auto"/>
        <w:bottom w:val="none" w:sz="0" w:space="0" w:color="auto"/>
        <w:right w:val="none" w:sz="0" w:space="0" w:color="auto"/>
      </w:divBdr>
    </w:div>
    <w:div w:id="496313433">
      <w:bodyDiv w:val="1"/>
      <w:marLeft w:val="0"/>
      <w:marRight w:val="0"/>
      <w:marTop w:val="0"/>
      <w:marBottom w:val="0"/>
      <w:divBdr>
        <w:top w:val="none" w:sz="0" w:space="0" w:color="auto"/>
        <w:left w:val="none" w:sz="0" w:space="0" w:color="auto"/>
        <w:bottom w:val="none" w:sz="0" w:space="0" w:color="auto"/>
        <w:right w:val="none" w:sz="0" w:space="0" w:color="auto"/>
      </w:divBdr>
    </w:div>
    <w:div w:id="720130454">
      <w:bodyDiv w:val="1"/>
      <w:marLeft w:val="0"/>
      <w:marRight w:val="0"/>
      <w:marTop w:val="0"/>
      <w:marBottom w:val="0"/>
      <w:divBdr>
        <w:top w:val="none" w:sz="0" w:space="0" w:color="auto"/>
        <w:left w:val="none" w:sz="0" w:space="0" w:color="auto"/>
        <w:bottom w:val="none" w:sz="0" w:space="0" w:color="auto"/>
        <w:right w:val="none" w:sz="0" w:space="0" w:color="auto"/>
      </w:divBdr>
      <w:divsChild>
        <w:div w:id="1086220206">
          <w:marLeft w:val="0"/>
          <w:marRight w:val="0"/>
          <w:marTop w:val="0"/>
          <w:marBottom w:val="0"/>
          <w:divBdr>
            <w:top w:val="none" w:sz="0" w:space="0" w:color="auto"/>
            <w:left w:val="none" w:sz="0" w:space="0" w:color="auto"/>
            <w:bottom w:val="none" w:sz="0" w:space="0" w:color="auto"/>
            <w:right w:val="none" w:sz="0" w:space="0" w:color="auto"/>
          </w:divBdr>
        </w:div>
        <w:div w:id="693268480">
          <w:marLeft w:val="0"/>
          <w:marRight w:val="0"/>
          <w:marTop w:val="0"/>
          <w:marBottom w:val="0"/>
          <w:divBdr>
            <w:top w:val="none" w:sz="0" w:space="0" w:color="E7C000"/>
            <w:left w:val="none" w:sz="0" w:space="0" w:color="auto"/>
            <w:bottom w:val="none" w:sz="0" w:space="0" w:color="E7C000"/>
            <w:right w:val="none" w:sz="0" w:space="0" w:color="E7C000"/>
          </w:divBdr>
        </w:div>
        <w:div w:id="1470978413">
          <w:marLeft w:val="0"/>
          <w:marRight w:val="0"/>
          <w:marTop w:val="0"/>
          <w:marBottom w:val="0"/>
          <w:divBdr>
            <w:top w:val="none" w:sz="0" w:space="0" w:color="auto"/>
            <w:left w:val="none" w:sz="0" w:space="0" w:color="auto"/>
            <w:bottom w:val="none" w:sz="0" w:space="0" w:color="auto"/>
            <w:right w:val="none" w:sz="0" w:space="0" w:color="auto"/>
          </w:divBdr>
        </w:div>
        <w:div w:id="1485775195">
          <w:marLeft w:val="0"/>
          <w:marRight w:val="0"/>
          <w:marTop w:val="0"/>
          <w:marBottom w:val="0"/>
          <w:divBdr>
            <w:top w:val="none" w:sz="0" w:space="0" w:color="auto"/>
            <w:left w:val="none" w:sz="0" w:space="0" w:color="auto"/>
            <w:bottom w:val="none" w:sz="0" w:space="0" w:color="auto"/>
            <w:right w:val="none" w:sz="0" w:space="0" w:color="auto"/>
          </w:divBdr>
        </w:div>
        <w:div w:id="662707666">
          <w:marLeft w:val="0"/>
          <w:marRight w:val="0"/>
          <w:marTop w:val="0"/>
          <w:marBottom w:val="0"/>
          <w:divBdr>
            <w:top w:val="none" w:sz="0" w:space="0" w:color="auto"/>
            <w:left w:val="none" w:sz="0" w:space="0" w:color="auto"/>
            <w:bottom w:val="none" w:sz="0" w:space="0" w:color="auto"/>
            <w:right w:val="none" w:sz="0" w:space="0" w:color="auto"/>
          </w:divBdr>
        </w:div>
        <w:div w:id="396705952">
          <w:marLeft w:val="0"/>
          <w:marRight w:val="0"/>
          <w:marTop w:val="0"/>
          <w:marBottom w:val="0"/>
          <w:divBdr>
            <w:top w:val="none" w:sz="0" w:space="0" w:color="auto"/>
            <w:left w:val="none" w:sz="0" w:space="0" w:color="auto"/>
            <w:bottom w:val="none" w:sz="0" w:space="0" w:color="auto"/>
            <w:right w:val="none" w:sz="0" w:space="0" w:color="auto"/>
          </w:divBdr>
        </w:div>
        <w:div w:id="1355572315">
          <w:marLeft w:val="0"/>
          <w:marRight w:val="0"/>
          <w:marTop w:val="0"/>
          <w:marBottom w:val="0"/>
          <w:divBdr>
            <w:top w:val="none" w:sz="0" w:space="0" w:color="auto"/>
            <w:left w:val="none" w:sz="0" w:space="0" w:color="auto"/>
            <w:bottom w:val="none" w:sz="0" w:space="0" w:color="auto"/>
            <w:right w:val="none" w:sz="0" w:space="0" w:color="auto"/>
          </w:divBdr>
        </w:div>
        <w:div w:id="184905412">
          <w:marLeft w:val="0"/>
          <w:marRight w:val="0"/>
          <w:marTop w:val="0"/>
          <w:marBottom w:val="0"/>
          <w:divBdr>
            <w:top w:val="none" w:sz="0" w:space="0" w:color="auto"/>
            <w:left w:val="none" w:sz="0" w:space="0" w:color="auto"/>
            <w:bottom w:val="none" w:sz="0" w:space="0" w:color="auto"/>
            <w:right w:val="none" w:sz="0" w:space="0" w:color="auto"/>
          </w:divBdr>
        </w:div>
        <w:div w:id="2030713732">
          <w:marLeft w:val="0"/>
          <w:marRight w:val="0"/>
          <w:marTop w:val="0"/>
          <w:marBottom w:val="0"/>
          <w:divBdr>
            <w:top w:val="none" w:sz="0" w:space="0" w:color="auto"/>
            <w:left w:val="none" w:sz="0" w:space="0" w:color="auto"/>
            <w:bottom w:val="none" w:sz="0" w:space="0" w:color="auto"/>
            <w:right w:val="none" w:sz="0" w:space="0" w:color="auto"/>
          </w:divBdr>
        </w:div>
        <w:div w:id="1055927908">
          <w:marLeft w:val="0"/>
          <w:marRight w:val="0"/>
          <w:marTop w:val="0"/>
          <w:marBottom w:val="0"/>
          <w:divBdr>
            <w:top w:val="none" w:sz="0" w:space="0" w:color="auto"/>
            <w:left w:val="none" w:sz="0" w:space="0" w:color="auto"/>
            <w:bottom w:val="none" w:sz="0" w:space="0" w:color="auto"/>
            <w:right w:val="none" w:sz="0" w:space="0" w:color="auto"/>
          </w:divBdr>
        </w:div>
        <w:div w:id="1426489328">
          <w:marLeft w:val="0"/>
          <w:marRight w:val="0"/>
          <w:marTop w:val="0"/>
          <w:marBottom w:val="0"/>
          <w:divBdr>
            <w:top w:val="none" w:sz="0" w:space="0" w:color="auto"/>
            <w:left w:val="none" w:sz="0" w:space="0" w:color="auto"/>
            <w:bottom w:val="none" w:sz="0" w:space="0" w:color="auto"/>
            <w:right w:val="none" w:sz="0" w:space="0" w:color="auto"/>
          </w:divBdr>
        </w:div>
        <w:div w:id="1056246804">
          <w:marLeft w:val="0"/>
          <w:marRight w:val="0"/>
          <w:marTop w:val="0"/>
          <w:marBottom w:val="0"/>
          <w:divBdr>
            <w:top w:val="none" w:sz="0" w:space="0" w:color="auto"/>
            <w:left w:val="none" w:sz="0" w:space="0" w:color="auto"/>
            <w:bottom w:val="none" w:sz="0" w:space="0" w:color="auto"/>
            <w:right w:val="none" w:sz="0" w:space="0" w:color="auto"/>
          </w:divBdr>
        </w:div>
        <w:div w:id="1660772167">
          <w:marLeft w:val="0"/>
          <w:marRight w:val="0"/>
          <w:marTop w:val="0"/>
          <w:marBottom w:val="0"/>
          <w:divBdr>
            <w:top w:val="none" w:sz="0" w:space="0" w:color="auto"/>
            <w:left w:val="none" w:sz="0" w:space="0" w:color="auto"/>
            <w:bottom w:val="none" w:sz="0" w:space="0" w:color="auto"/>
            <w:right w:val="none" w:sz="0" w:space="0" w:color="auto"/>
          </w:divBdr>
        </w:div>
        <w:div w:id="1470855032">
          <w:marLeft w:val="0"/>
          <w:marRight w:val="0"/>
          <w:marTop w:val="0"/>
          <w:marBottom w:val="0"/>
          <w:divBdr>
            <w:top w:val="none" w:sz="0" w:space="0" w:color="42B983"/>
            <w:left w:val="none" w:sz="0" w:space="0" w:color="auto"/>
            <w:bottom w:val="none" w:sz="0" w:space="0" w:color="42B983"/>
            <w:right w:val="none" w:sz="0" w:space="0" w:color="42B983"/>
          </w:divBdr>
        </w:div>
        <w:div w:id="1597517128">
          <w:marLeft w:val="0"/>
          <w:marRight w:val="0"/>
          <w:marTop w:val="0"/>
          <w:marBottom w:val="0"/>
          <w:divBdr>
            <w:top w:val="none" w:sz="0" w:space="0" w:color="auto"/>
            <w:left w:val="none" w:sz="0" w:space="0" w:color="auto"/>
            <w:bottom w:val="none" w:sz="0" w:space="0" w:color="auto"/>
            <w:right w:val="none" w:sz="0" w:space="0" w:color="auto"/>
          </w:divBdr>
        </w:div>
        <w:div w:id="1027679802">
          <w:marLeft w:val="0"/>
          <w:marRight w:val="0"/>
          <w:marTop w:val="0"/>
          <w:marBottom w:val="0"/>
          <w:divBdr>
            <w:top w:val="none" w:sz="0" w:space="0" w:color="auto"/>
            <w:left w:val="none" w:sz="0" w:space="0" w:color="auto"/>
            <w:bottom w:val="none" w:sz="0" w:space="0" w:color="auto"/>
            <w:right w:val="none" w:sz="0" w:space="0" w:color="auto"/>
          </w:divBdr>
        </w:div>
        <w:div w:id="268199138">
          <w:marLeft w:val="0"/>
          <w:marRight w:val="0"/>
          <w:marTop w:val="0"/>
          <w:marBottom w:val="0"/>
          <w:divBdr>
            <w:top w:val="none" w:sz="0" w:space="0" w:color="auto"/>
            <w:left w:val="none" w:sz="0" w:space="0" w:color="auto"/>
            <w:bottom w:val="none" w:sz="0" w:space="0" w:color="auto"/>
            <w:right w:val="none" w:sz="0" w:space="0" w:color="auto"/>
          </w:divBdr>
        </w:div>
        <w:div w:id="1344623322">
          <w:marLeft w:val="0"/>
          <w:marRight w:val="0"/>
          <w:marTop w:val="0"/>
          <w:marBottom w:val="0"/>
          <w:divBdr>
            <w:top w:val="none" w:sz="0" w:space="0" w:color="42B983"/>
            <w:left w:val="none" w:sz="0" w:space="0" w:color="auto"/>
            <w:bottom w:val="none" w:sz="0" w:space="0" w:color="42B983"/>
            <w:right w:val="none" w:sz="0" w:space="0" w:color="42B983"/>
          </w:divBdr>
        </w:div>
        <w:div w:id="497499953">
          <w:marLeft w:val="0"/>
          <w:marRight w:val="0"/>
          <w:marTop w:val="0"/>
          <w:marBottom w:val="0"/>
          <w:divBdr>
            <w:top w:val="none" w:sz="0" w:space="0" w:color="auto"/>
            <w:left w:val="none" w:sz="0" w:space="0" w:color="auto"/>
            <w:bottom w:val="none" w:sz="0" w:space="0" w:color="auto"/>
            <w:right w:val="none" w:sz="0" w:space="0" w:color="auto"/>
          </w:divBdr>
        </w:div>
        <w:div w:id="1408721610">
          <w:marLeft w:val="0"/>
          <w:marRight w:val="0"/>
          <w:marTop w:val="0"/>
          <w:marBottom w:val="0"/>
          <w:divBdr>
            <w:top w:val="none" w:sz="0" w:space="0" w:color="auto"/>
            <w:left w:val="none" w:sz="0" w:space="0" w:color="auto"/>
            <w:bottom w:val="none" w:sz="0" w:space="0" w:color="auto"/>
            <w:right w:val="none" w:sz="0" w:space="0" w:color="auto"/>
          </w:divBdr>
        </w:div>
        <w:div w:id="285284569">
          <w:marLeft w:val="0"/>
          <w:marRight w:val="0"/>
          <w:marTop w:val="0"/>
          <w:marBottom w:val="0"/>
          <w:divBdr>
            <w:top w:val="none" w:sz="0" w:space="0" w:color="auto"/>
            <w:left w:val="none" w:sz="0" w:space="0" w:color="auto"/>
            <w:bottom w:val="none" w:sz="0" w:space="0" w:color="auto"/>
            <w:right w:val="none" w:sz="0" w:space="0" w:color="auto"/>
          </w:divBdr>
        </w:div>
        <w:div w:id="1009675575">
          <w:marLeft w:val="0"/>
          <w:marRight w:val="0"/>
          <w:marTop w:val="0"/>
          <w:marBottom w:val="0"/>
          <w:divBdr>
            <w:top w:val="none" w:sz="0" w:space="0" w:color="42B983"/>
            <w:left w:val="none" w:sz="0" w:space="0" w:color="auto"/>
            <w:bottom w:val="none" w:sz="0" w:space="0" w:color="42B983"/>
            <w:right w:val="none" w:sz="0" w:space="0" w:color="42B983"/>
          </w:divBdr>
        </w:div>
        <w:div w:id="2127697642">
          <w:marLeft w:val="0"/>
          <w:marRight w:val="0"/>
          <w:marTop w:val="0"/>
          <w:marBottom w:val="0"/>
          <w:divBdr>
            <w:top w:val="none" w:sz="0" w:space="0" w:color="auto"/>
            <w:left w:val="none" w:sz="0" w:space="0" w:color="auto"/>
            <w:bottom w:val="none" w:sz="0" w:space="0" w:color="auto"/>
            <w:right w:val="none" w:sz="0" w:space="0" w:color="auto"/>
          </w:divBdr>
        </w:div>
        <w:div w:id="300112236">
          <w:marLeft w:val="0"/>
          <w:marRight w:val="0"/>
          <w:marTop w:val="0"/>
          <w:marBottom w:val="0"/>
          <w:divBdr>
            <w:top w:val="none" w:sz="0" w:space="0" w:color="auto"/>
            <w:left w:val="none" w:sz="0" w:space="0" w:color="auto"/>
            <w:bottom w:val="none" w:sz="0" w:space="0" w:color="auto"/>
            <w:right w:val="none" w:sz="0" w:space="0" w:color="auto"/>
          </w:divBdr>
        </w:div>
        <w:div w:id="840969112">
          <w:marLeft w:val="0"/>
          <w:marRight w:val="0"/>
          <w:marTop w:val="0"/>
          <w:marBottom w:val="0"/>
          <w:divBdr>
            <w:top w:val="none" w:sz="0" w:space="0" w:color="auto"/>
            <w:left w:val="none" w:sz="0" w:space="0" w:color="auto"/>
            <w:bottom w:val="none" w:sz="0" w:space="0" w:color="auto"/>
            <w:right w:val="none" w:sz="0" w:space="0" w:color="auto"/>
          </w:divBdr>
        </w:div>
        <w:div w:id="1960455154">
          <w:marLeft w:val="0"/>
          <w:marRight w:val="0"/>
          <w:marTop w:val="0"/>
          <w:marBottom w:val="0"/>
          <w:divBdr>
            <w:top w:val="none" w:sz="0" w:space="0" w:color="auto"/>
            <w:left w:val="none" w:sz="0" w:space="0" w:color="auto"/>
            <w:bottom w:val="none" w:sz="0" w:space="0" w:color="auto"/>
            <w:right w:val="none" w:sz="0" w:space="0" w:color="auto"/>
          </w:divBdr>
        </w:div>
        <w:div w:id="27721964">
          <w:marLeft w:val="0"/>
          <w:marRight w:val="0"/>
          <w:marTop w:val="0"/>
          <w:marBottom w:val="0"/>
          <w:divBdr>
            <w:top w:val="none" w:sz="0" w:space="0" w:color="auto"/>
            <w:left w:val="none" w:sz="0" w:space="0" w:color="auto"/>
            <w:bottom w:val="none" w:sz="0" w:space="0" w:color="auto"/>
            <w:right w:val="none" w:sz="0" w:space="0" w:color="auto"/>
          </w:divBdr>
        </w:div>
        <w:div w:id="1494952437">
          <w:marLeft w:val="0"/>
          <w:marRight w:val="0"/>
          <w:marTop w:val="0"/>
          <w:marBottom w:val="0"/>
          <w:divBdr>
            <w:top w:val="none" w:sz="0" w:space="0" w:color="auto"/>
            <w:left w:val="none" w:sz="0" w:space="0" w:color="auto"/>
            <w:bottom w:val="none" w:sz="0" w:space="0" w:color="auto"/>
            <w:right w:val="none" w:sz="0" w:space="0" w:color="auto"/>
          </w:divBdr>
        </w:div>
        <w:div w:id="1023871239">
          <w:marLeft w:val="0"/>
          <w:marRight w:val="0"/>
          <w:marTop w:val="0"/>
          <w:marBottom w:val="0"/>
          <w:divBdr>
            <w:top w:val="none" w:sz="0" w:space="0" w:color="auto"/>
            <w:left w:val="none" w:sz="0" w:space="0" w:color="auto"/>
            <w:bottom w:val="none" w:sz="0" w:space="0" w:color="auto"/>
            <w:right w:val="none" w:sz="0" w:space="0" w:color="auto"/>
          </w:divBdr>
        </w:div>
        <w:div w:id="1437090706">
          <w:marLeft w:val="0"/>
          <w:marRight w:val="0"/>
          <w:marTop w:val="0"/>
          <w:marBottom w:val="0"/>
          <w:divBdr>
            <w:top w:val="none" w:sz="0" w:space="0" w:color="auto"/>
            <w:left w:val="none" w:sz="0" w:space="0" w:color="auto"/>
            <w:bottom w:val="none" w:sz="0" w:space="0" w:color="auto"/>
            <w:right w:val="none" w:sz="0" w:space="0" w:color="auto"/>
          </w:divBdr>
        </w:div>
        <w:div w:id="854533952">
          <w:marLeft w:val="0"/>
          <w:marRight w:val="0"/>
          <w:marTop w:val="0"/>
          <w:marBottom w:val="0"/>
          <w:divBdr>
            <w:top w:val="none" w:sz="0" w:space="0" w:color="auto"/>
            <w:left w:val="none" w:sz="0" w:space="0" w:color="auto"/>
            <w:bottom w:val="none" w:sz="0" w:space="0" w:color="auto"/>
            <w:right w:val="none" w:sz="0" w:space="0" w:color="auto"/>
          </w:divBdr>
        </w:div>
        <w:div w:id="1589776763">
          <w:marLeft w:val="0"/>
          <w:marRight w:val="0"/>
          <w:marTop w:val="0"/>
          <w:marBottom w:val="0"/>
          <w:divBdr>
            <w:top w:val="none" w:sz="0" w:space="0" w:color="auto"/>
            <w:left w:val="none" w:sz="0" w:space="0" w:color="auto"/>
            <w:bottom w:val="none" w:sz="0" w:space="0" w:color="auto"/>
            <w:right w:val="none" w:sz="0" w:space="0" w:color="auto"/>
          </w:divBdr>
        </w:div>
        <w:div w:id="414283210">
          <w:marLeft w:val="0"/>
          <w:marRight w:val="0"/>
          <w:marTop w:val="0"/>
          <w:marBottom w:val="0"/>
          <w:divBdr>
            <w:top w:val="none" w:sz="0" w:space="0" w:color="auto"/>
            <w:left w:val="none" w:sz="0" w:space="0" w:color="auto"/>
            <w:bottom w:val="none" w:sz="0" w:space="0" w:color="auto"/>
            <w:right w:val="none" w:sz="0" w:space="0" w:color="auto"/>
          </w:divBdr>
        </w:div>
        <w:div w:id="26688564">
          <w:marLeft w:val="0"/>
          <w:marRight w:val="0"/>
          <w:marTop w:val="0"/>
          <w:marBottom w:val="0"/>
          <w:divBdr>
            <w:top w:val="none" w:sz="0" w:space="0" w:color="auto"/>
            <w:left w:val="none" w:sz="0" w:space="0" w:color="auto"/>
            <w:bottom w:val="none" w:sz="0" w:space="0" w:color="auto"/>
            <w:right w:val="none" w:sz="0" w:space="0" w:color="auto"/>
          </w:divBdr>
        </w:div>
        <w:div w:id="1003237951">
          <w:marLeft w:val="0"/>
          <w:marRight w:val="0"/>
          <w:marTop w:val="0"/>
          <w:marBottom w:val="0"/>
          <w:divBdr>
            <w:top w:val="none" w:sz="0" w:space="0" w:color="auto"/>
            <w:left w:val="none" w:sz="0" w:space="0" w:color="auto"/>
            <w:bottom w:val="none" w:sz="0" w:space="0" w:color="auto"/>
            <w:right w:val="none" w:sz="0" w:space="0" w:color="auto"/>
          </w:divBdr>
        </w:div>
        <w:div w:id="971056595">
          <w:marLeft w:val="0"/>
          <w:marRight w:val="0"/>
          <w:marTop w:val="0"/>
          <w:marBottom w:val="0"/>
          <w:divBdr>
            <w:top w:val="none" w:sz="0" w:space="0" w:color="auto"/>
            <w:left w:val="none" w:sz="0" w:space="0" w:color="auto"/>
            <w:bottom w:val="none" w:sz="0" w:space="0" w:color="auto"/>
            <w:right w:val="none" w:sz="0" w:space="0" w:color="auto"/>
          </w:divBdr>
        </w:div>
        <w:div w:id="705056842">
          <w:marLeft w:val="0"/>
          <w:marRight w:val="0"/>
          <w:marTop w:val="0"/>
          <w:marBottom w:val="0"/>
          <w:divBdr>
            <w:top w:val="none" w:sz="0" w:space="0" w:color="42B983"/>
            <w:left w:val="none" w:sz="0" w:space="0" w:color="auto"/>
            <w:bottom w:val="none" w:sz="0" w:space="0" w:color="42B983"/>
            <w:right w:val="none" w:sz="0" w:space="0" w:color="42B983"/>
          </w:divBdr>
        </w:div>
        <w:div w:id="1330475097">
          <w:marLeft w:val="0"/>
          <w:marRight w:val="0"/>
          <w:marTop w:val="0"/>
          <w:marBottom w:val="0"/>
          <w:divBdr>
            <w:top w:val="none" w:sz="0" w:space="0" w:color="auto"/>
            <w:left w:val="none" w:sz="0" w:space="0" w:color="auto"/>
            <w:bottom w:val="none" w:sz="0" w:space="0" w:color="auto"/>
            <w:right w:val="none" w:sz="0" w:space="0" w:color="auto"/>
          </w:divBdr>
        </w:div>
        <w:div w:id="503782306">
          <w:marLeft w:val="0"/>
          <w:marRight w:val="0"/>
          <w:marTop w:val="0"/>
          <w:marBottom w:val="0"/>
          <w:divBdr>
            <w:top w:val="none" w:sz="0" w:space="0" w:color="auto"/>
            <w:left w:val="none" w:sz="0" w:space="0" w:color="auto"/>
            <w:bottom w:val="none" w:sz="0" w:space="0" w:color="auto"/>
            <w:right w:val="none" w:sz="0" w:space="0" w:color="auto"/>
          </w:divBdr>
        </w:div>
        <w:div w:id="892160045">
          <w:marLeft w:val="0"/>
          <w:marRight w:val="0"/>
          <w:marTop w:val="0"/>
          <w:marBottom w:val="0"/>
          <w:divBdr>
            <w:top w:val="none" w:sz="0" w:space="0" w:color="auto"/>
            <w:left w:val="none" w:sz="0" w:space="0" w:color="auto"/>
            <w:bottom w:val="none" w:sz="0" w:space="0" w:color="auto"/>
            <w:right w:val="none" w:sz="0" w:space="0" w:color="auto"/>
          </w:divBdr>
        </w:div>
        <w:div w:id="2131897144">
          <w:marLeft w:val="0"/>
          <w:marRight w:val="0"/>
          <w:marTop w:val="0"/>
          <w:marBottom w:val="0"/>
          <w:divBdr>
            <w:top w:val="none" w:sz="0" w:space="0" w:color="auto"/>
            <w:left w:val="none" w:sz="0" w:space="0" w:color="auto"/>
            <w:bottom w:val="none" w:sz="0" w:space="0" w:color="auto"/>
            <w:right w:val="none" w:sz="0" w:space="0" w:color="auto"/>
          </w:divBdr>
        </w:div>
        <w:div w:id="537815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odriguez\AppData\Roaming\Microsoft\Templates\Informe%20estudiantil%20de%20geometr&#237;a.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estudiantil de geometría</Template>
  <TotalTime>0</TotalTime>
  <Pages>6</Pages>
  <Words>606</Words>
  <Characters>3333</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2023-02-22T02:38:00Z</dcterms:created>
  <dcterms:modified xsi:type="dcterms:W3CDTF">2023-02-22T17:53:00Z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